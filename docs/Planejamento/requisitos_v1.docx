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06" w:rsidRPr="00572DEC" w:rsidRDefault="00080D11">
      <w:pPr>
        <w:pStyle w:val="Title"/>
      </w:pPr>
      <w:r w:rsidRPr="00572DEC">
        <w:t>YouTroll</w:t>
      </w:r>
    </w:p>
    <w:p w:rsidR="000D3F06" w:rsidRPr="00AB0C8E" w:rsidRDefault="00AB0C8E">
      <w:pPr>
        <w:pStyle w:val="Subtitle"/>
        <w:spacing w:before="60" w:after="360" w:line="240" w:lineRule="auto"/>
        <w:contextualSpacing/>
      </w:pPr>
      <w:r w:rsidRPr="00AB0C8E">
        <w:t xml:space="preserve">Prof.: </w:t>
      </w:r>
      <w:r w:rsidR="00080D11" w:rsidRPr="00AB0C8E">
        <w:t>Lucas</w:t>
      </w:r>
      <w:r w:rsidR="00B41505" w:rsidRPr="00AB0C8E">
        <w:t> | </w:t>
      </w:r>
      <w:r w:rsidR="00080D11" w:rsidRPr="00AB0C8E">
        <w:t>Análise e desenvolvimento de sistemas</w:t>
      </w:r>
      <w:r w:rsidR="00B41505" w:rsidRPr="00AB0C8E">
        <w:t> | </w:t>
      </w:r>
      <w:r w:rsidR="00080D11" w:rsidRPr="00AB0C8E">
        <w:t>6° Período</w:t>
      </w:r>
    </w:p>
    <w:p w:rsidR="000D3F06" w:rsidRDefault="00234165" w:rsidP="003B7346">
      <w:pPr>
        <w:ind w:left="360"/>
      </w:pPr>
      <w:r w:rsidRPr="003B7346">
        <w:t xml:space="preserve">O Projeto </w:t>
      </w:r>
      <w:proofErr w:type="spellStart"/>
      <w:r w:rsidRPr="003B7346">
        <w:t>You</w:t>
      </w:r>
      <w:bookmarkStart w:id="0" w:name="_GoBack"/>
      <w:bookmarkEnd w:id="0"/>
      <w:proofErr w:type="spellEnd"/>
      <w:r w:rsidRPr="003B7346">
        <w:t xml:space="preserve"> </w:t>
      </w:r>
      <w:proofErr w:type="spellStart"/>
      <w:r w:rsidRPr="003B7346">
        <w:t>Troll</w:t>
      </w:r>
      <w:proofErr w:type="spellEnd"/>
      <w:r w:rsidRPr="003B7346">
        <w:t xml:space="preserve"> será um site que centralizará as imagens cômicas da </w:t>
      </w:r>
      <w:r w:rsidR="003B7346" w:rsidRPr="003B7346">
        <w:t>Internet.</w:t>
      </w:r>
    </w:p>
    <w:p w:rsidR="003B7346" w:rsidRDefault="003B7346" w:rsidP="003B7346">
      <w:pPr>
        <w:pStyle w:val="Subtitle"/>
        <w:rPr>
          <w:i/>
        </w:rPr>
      </w:pPr>
      <w:r w:rsidRPr="003B7346">
        <w:rPr>
          <w:i/>
        </w:rPr>
        <w:t>Objetivo</w:t>
      </w:r>
    </w:p>
    <w:p w:rsidR="00000000" w:rsidRPr="003B7346" w:rsidRDefault="00234165" w:rsidP="003B7346">
      <w:pPr>
        <w:numPr>
          <w:ilvl w:val="0"/>
          <w:numId w:val="2"/>
        </w:numPr>
      </w:pPr>
      <w:r w:rsidRPr="003B7346">
        <w:t>Criar um serviço único, inovador e gratuito que se destaque na Internet.</w:t>
      </w:r>
    </w:p>
    <w:p w:rsidR="00000000" w:rsidRPr="003B7346" w:rsidRDefault="00234165" w:rsidP="003B7346">
      <w:pPr>
        <w:numPr>
          <w:ilvl w:val="0"/>
          <w:numId w:val="2"/>
        </w:numPr>
      </w:pPr>
      <w:r w:rsidRPr="003B7346">
        <w:t>Facili</w:t>
      </w:r>
      <w:r w:rsidRPr="003B7346">
        <w:t>tar a criação, publicação e divulgação de imagens cômicas na Internet.</w:t>
      </w:r>
    </w:p>
    <w:p w:rsidR="003B7346" w:rsidRPr="003B7346" w:rsidRDefault="00234165" w:rsidP="003B7346">
      <w:pPr>
        <w:numPr>
          <w:ilvl w:val="0"/>
          <w:numId w:val="2"/>
        </w:numPr>
      </w:pPr>
      <w:r w:rsidRPr="003B7346">
        <w:t>Aumentar a organização deste tipo de conteúdo.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udent Name"/>
      </w:tblPr>
      <w:tblGrid>
        <w:gridCol w:w="1621"/>
        <w:gridCol w:w="8027"/>
      </w:tblGrid>
      <w:tr w:rsidR="000D3F06" w:rsidRPr="00572DEC">
        <w:tc>
          <w:tcPr>
            <w:tcW w:w="840" w:type="pct"/>
            <w:vAlign w:val="bottom"/>
          </w:tcPr>
          <w:p w:rsidR="000D3F06" w:rsidRDefault="00080D11">
            <w:pPr>
              <w:pStyle w:val="Name"/>
              <w:rPr>
                <w:caps/>
              </w:rPr>
            </w:pPr>
            <w:r>
              <w:rPr>
                <w:caps/>
              </w:rPr>
              <w:t>Alunos</w:t>
            </w:r>
            <w:r w:rsidR="00B41505">
              <w:rPr>
                <w:caps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:rsidR="000D3F06" w:rsidRPr="00B0726C" w:rsidRDefault="00B0726C">
            <w:pPr>
              <w:pStyle w:val="Name"/>
            </w:pPr>
            <w:r w:rsidRPr="00B0726C">
              <w:t xml:space="preserve">Ítalo Lelis de Vietro, </w:t>
            </w:r>
            <w:r w:rsidR="00572DEC" w:rsidRPr="00B0726C">
              <w:t>F</w:t>
            </w:r>
            <w:r w:rsidR="00572DEC">
              <w:t>abiano</w:t>
            </w:r>
            <w:r>
              <w:t xml:space="preserve"> Carneiro, Rodolfo Almeida</w:t>
            </w:r>
          </w:p>
        </w:tc>
      </w:tr>
    </w:tbl>
    <w:p w:rsidR="000D3F06" w:rsidRPr="00B0726C" w:rsidRDefault="000D3F06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29"/>
        <w:gridCol w:w="8505"/>
      </w:tblGrid>
      <w:tr w:rsidR="00080D11" w:rsidRPr="00080D11" w:rsidTr="00B07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80D11" w:rsidRPr="00B0726C" w:rsidRDefault="004C454E" w:rsidP="00B0726C">
            <w:pPr>
              <w:jc w:val="center"/>
              <w:rPr>
                <w:sz w:val="20"/>
              </w:rPr>
            </w:pPr>
            <w:r w:rsidRPr="00B0726C">
              <w:rPr>
                <w:sz w:val="20"/>
              </w:rPr>
              <w:t>N°</w:t>
            </w:r>
          </w:p>
        </w:tc>
        <w:tc>
          <w:tcPr>
            <w:tcW w:w="8505" w:type="dxa"/>
            <w:hideMark/>
          </w:tcPr>
          <w:p w:rsidR="00080D11" w:rsidRPr="00080D11" w:rsidRDefault="004C4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</w:t>
            </w:r>
          </w:p>
        </w:tc>
        <w:tc>
          <w:tcPr>
            <w:tcW w:w="8505" w:type="dxa"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Inicial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Canal do Usuário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Pagina de Visualização da Tirinha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Sobre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Ajuda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Pesquisa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Privacidade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Termos de Uso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Publicidade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Feedback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Recentes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mais populares do dia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mais populares da semana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mais populares do mês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mais visualizadas do dia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mais visualizadas da semana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mais visualizadas do mês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dos Canais mais populares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RF19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dos Canais mais visualizada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Baixar/Salvar tirinha de acordo com a licença da tirinha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Criar sistema de pesquisa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Avaliação de tirinhas (</w:t>
            </w:r>
            <w:proofErr w:type="spellStart"/>
            <w:r w:rsidRPr="00B0726C">
              <w:rPr>
                <w:sz w:val="20"/>
              </w:rPr>
              <w:t>like</w:t>
            </w:r>
            <w:proofErr w:type="spellEnd"/>
            <w:r w:rsidRPr="00B0726C">
              <w:rPr>
                <w:sz w:val="20"/>
              </w:rPr>
              <w:t>/</w:t>
            </w:r>
            <w:proofErr w:type="spellStart"/>
            <w:r w:rsidRPr="00B0726C">
              <w:rPr>
                <w:sz w:val="20"/>
              </w:rPr>
              <w:t>unlike</w:t>
            </w:r>
            <w:proofErr w:type="spellEnd"/>
            <w:r w:rsidRPr="00B0726C">
              <w:rPr>
                <w:sz w:val="20"/>
              </w:rPr>
              <w:t>)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 xml:space="preserve">Compartilhamento das tirinhas no </w:t>
            </w:r>
            <w:proofErr w:type="spellStart"/>
            <w:r w:rsidRPr="00B0726C">
              <w:rPr>
                <w:sz w:val="20"/>
              </w:rPr>
              <w:t>Facebook</w:t>
            </w:r>
            <w:proofErr w:type="spellEnd"/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 xml:space="preserve">Compartilhamento das tirinhas no </w:t>
            </w:r>
            <w:proofErr w:type="spellStart"/>
            <w:r w:rsidRPr="00B0726C">
              <w:rPr>
                <w:sz w:val="20"/>
              </w:rPr>
              <w:t>Twitter</w:t>
            </w:r>
            <w:proofErr w:type="spellEnd"/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Compartilhamento das tirinhas no Google Plus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cadastro de Usuário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lastRenderedPageBreak/>
              <w:t>RF27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726C">
              <w:rPr>
                <w:sz w:val="20"/>
              </w:rPr>
              <w:t>Login</w:t>
            </w:r>
            <w:proofErr w:type="spellEnd"/>
            <w:r w:rsidRPr="00B0726C">
              <w:rPr>
                <w:sz w:val="20"/>
              </w:rPr>
              <w:t xml:space="preserve"> do Usuário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726C">
              <w:rPr>
                <w:sz w:val="20"/>
              </w:rPr>
              <w:t>Login</w:t>
            </w:r>
            <w:proofErr w:type="spellEnd"/>
            <w:r w:rsidRPr="00B0726C">
              <w:rPr>
                <w:sz w:val="20"/>
              </w:rPr>
              <w:t xml:space="preserve"> do Usuário via conta do </w:t>
            </w:r>
            <w:proofErr w:type="spellStart"/>
            <w:r w:rsidRPr="00B0726C">
              <w:rPr>
                <w:sz w:val="20"/>
              </w:rPr>
              <w:t>Facebook</w:t>
            </w:r>
            <w:proofErr w:type="spellEnd"/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RF29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726C">
              <w:rPr>
                <w:sz w:val="20"/>
              </w:rPr>
              <w:t>Login</w:t>
            </w:r>
            <w:proofErr w:type="spellEnd"/>
            <w:r w:rsidRPr="00B0726C">
              <w:rPr>
                <w:sz w:val="20"/>
              </w:rPr>
              <w:t xml:space="preserve"> do Usuário via conta do </w:t>
            </w:r>
            <w:proofErr w:type="spellStart"/>
            <w:r w:rsidRPr="00B0726C">
              <w:rPr>
                <w:sz w:val="20"/>
              </w:rPr>
              <w:t>Twitter</w:t>
            </w:r>
            <w:proofErr w:type="spellEnd"/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726C">
              <w:rPr>
                <w:sz w:val="20"/>
              </w:rPr>
              <w:t>Login</w:t>
            </w:r>
            <w:proofErr w:type="spellEnd"/>
            <w:r w:rsidRPr="00B0726C">
              <w:rPr>
                <w:sz w:val="20"/>
              </w:rPr>
              <w:t xml:space="preserve"> do Usuário via conta do Google Plus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Reportar SPAM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Reportar Imagens Abusivas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Recomendar Tirinhas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de Categorias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Tirinhas de Categorias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"</w:t>
            </w:r>
            <w:proofErr w:type="spellStart"/>
            <w:r w:rsidRPr="00B0726C">
              <w:rPr>
                <w:sz w:val="20"/>
              </w:rPr>
              <w:t>donate</w:t>
            </w:r>
            <w:proofErr w:type="spellEnd"/>
            <w:r w:rsidRPr="00B0726C">
              <w:rPr>
                <w:sz w:val="20"/>
              </w:rPr>
              <w:t>"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Integração com os Sistemas de Pagamento</w:t>
            </w:r>
          </w:p>
        </w:tc>
      </w:tr>
      <w:tr w:rsidR="004C454E" w:rsidRPr="003B7346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RF38</w:t>
            </w:r>
          </w:p>
        </w:tc>
        <w:tc>
          <w:tcPr>
            <w:tcW w:w="8505" w:type="dxa"/>
            <w:hideMark/>
          </w:tcPr>
          <w:p w:rsidR="004C454E" w:rsidRPr="002F7AB6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F7AB6">
              <w:rPr>
                <w:sz w:val="20"/>
                <w:lang w:val="en-US"/>
              </w:rPr>
              <w:t>You Troll Shop (e-commerce)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RF39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Tirinhas para Adultos (18+)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de Usuários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Moderação de Usuário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Exclusão de Usuário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Bloqueio de Usuário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Moderação e Bloqueio de Imagens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de Imagens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Exclusão de Imagens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de Categorias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Cadastrar Categoria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RF49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Editar Categoria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Excluir Categoria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726C">
              <w:rPr>
                <w:sz w:val="20"/>
              </w:rPr>
              <w:t>Login</w:t>
            </w:r>
            <w:proofErr w:type="spellEnd"/>
            <w:r w:rsidRPr="00B0726C">
              <w:rPr>
                <w:sz w:val="20"/>
              </w:rPr>
              <w:t xml:space="preserve"> Usuário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726C">
              <w:rPr>
                <w:sz w:val="20"/>
              </w:rPr>
              <w:t>Logout</w:t>
            </w:r>
            <w:proofErr w:type="spellEnd"/>
            <w:r w:rsidRPr="00B0726C">
              <w:rPr>
                <w:sz w:val="20"/>
              </w:rPr>
              <w:t xml:space="preserve"> de Usuário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de Canais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Moderação de Canais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Exclusão de Canais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Bloqueio de Canais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de Denuncias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Moderação de Denuncias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RF59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de Feedback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Responder Feedback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dos Parceiros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visualização de Parceiros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Exclusão de Parceiros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Cadastro de Parceiros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Edição de Parceiros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Gerenciamento de Linguagens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Gerenciamento de Layout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RF68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Estatísticas de Publicidade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lastRenderedPageBreak/>
              <w:t>RF69</w:t>
            </w:r>
          </w:p>
        </w:tc>
        <w:tc>
          <w:tcPr>
            <w:tcW w:w="8505" w:type="dxa"/>
            <w:hideMark/>
          </w:tcPr>
          <w:p w:rsidR="004C454E" w:rsidRPr="00B0726C" w:rsidRDefault="002F7AB6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Estatísticas</w:t>
            </w:r>
            <w:r w:rsidR="004C454E" w:rsidRPr="00B0726C">
              <w:rPr>
                <w:sz w:val="20"/>
              </w:rPr>
              <w:t xml:space="preserve"> de Usuário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RF70</w:t>
            </w:r>
          </w:p>
        </w:tc>
        <w:tc>
          <w:tcPr>
            <w:tcW w:w="8505" w:type="dxa"/>
            <w:hideMark/>
          </w:tcPr>
          <w:p w:rsidR="004C454E" w:rsidRPr="00B0726C" w:rsidRDefault="002F7AB6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Estatísticas</w:t>
            </w:r>
            <w:r w:rsidR="004C454E" w:rsidRPr="00B0726C">
              <w:rPr>
                <w:sz w:val="20"/>
              </w:rPr>
              <w:t xml:space="preserve"> de Parceiros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Bloqueio automático de imagens com conteúdo impróprio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 xml:space="preserve">O utilizador deve ser usuário ou </w:t>
            </w:r>
            <w:r w:rsidR="002F7AB6" w:rsidRPr="00B0726C">
              <w:rPr>
                <w:sz w:val="20"/>
              </w:rPr>
              <w:t>publicitário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Edição do Canal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Edição do Perfil do Usuário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Envio de Tirinha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Edição das informações da Tirinha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Exclusão de Tirinha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Promover Tirinha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RF79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Inscrever-se em outros Canais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726C">
              <w:rPr>
                <w:sz w:val="20"/>
              </w:rPr>
              <w:t>Logout</w:t>
            </w:r>
            <w:proofErr w:type="spellEnd"/>
            <w:r w:rsidRPr="00B0726C">
              <w:rPr>
                <w:sz w:val="20"/>
              </w:rPr>
              <w:t xml:space="preserve"> do usuário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Visualização das Estatísticas das Tirinhas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Visualização das Estatísticas do Canal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Criação de Tirinhas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Edição das Tirinhas criadas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Gerenciador de Tirinhas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Configuração de Notificações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Configuração de Privacidade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Configuração de Compartilhamento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RF89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das Inscrições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Listagem dos Inscritos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Página de Painel de Controle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Álbuns de Tirinhas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Adicionar comentário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Excluir comentário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Escolha de temas do canal</w:t>
            </w:r>
          </w:p>
        </w:tc>
      </w:tr>
      <w:tr w:rsidR="004C454E" w:rsidRPr="00080D11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Gerenciamento de linguagem</w:t>
            </w:r>
          </w:p>
        </w:tc>
      </w:tr>
      <w:tr w:rsidR="004C454E" w:rsidRPr="00080D11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RF97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"</w:t>
            </w:r>
            <w:proofErr w:type="spellStart"/>
            <w:r w:rsidRPr="00B0726C">
              <w:rPr>
                <w:sz w:val="20"/>
              </w:rPr>
              <w:t>Trollar</w:t>
            </w:r>
            <w:proofErr w:type="spellEnd"/>
            <w:r w:rsidRPr="00B0726C">
              <w:rPr>
                <w:sz w:val="20"/>
              </w:rPr>
              <w:t>" (editando) fotos enviadas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RNF98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ser internacionalizável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RNF99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ser acessível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RNF100</w:t>
            </w:r>
          </w:p>
        </w:tc>
        <w:tc>
          <w:tcPr>
            <w:tcW w:w="8505" w:type="dxa"/>
            <w:hideMark/>
          </w:tcPr>
          <w:p w:rsidR="004C454E" w:rsidRPr="00B0726C" w:rsidRDefault="004C454E" w:rsidP="002F7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 xml:space="preserve">O site deve estar integrado ao Google </w:t>
            </w:r>
            <w:proofErr w:type="spellStart"/>
            <w:r w:rsidRPr="00B0726C">
              <w:rPr>
                <w:sz w:val="20"/>
              </w:rPr>
              <w:t>Analytics</w:t>
            </w:r>
            <w:proofErr w:type="spellEnd"/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RNF101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estar disponível em ambientes móveis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RNF102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possuir uma API para Integração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RNF103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 xml:space="preserve">O </w:t>
            </w:r>
            <w:proofErr w:type="spellStart"/>
            <w:r w:rsidRPr="00B0726C">
              <w:rPr>
                <w:sz w:val="20"/>
              </w:rPr>
              <w:t>login</w:t>
            </w:r>
            <w:proofErr w:type="spellEnd"/>
            <w:r w:rsidRPr="00B0726C">
              <w:rPr>
                <w:sz w:val="20"/>
              </w:rPr>
              <w:t xml:space="preserve"> do site deve utilizar o protocolo </w:t>
            </w:r>
            <w:proofErr w:type="spellStart"/>
            <w:r w:rsidRPr="00B0726C">
              <w:rPr>
                <w:sz w:val="20"/>
              </w:rPr>
              <w:t>OAuth</w:t>
            </w:r>
            <w:proofErr w:type="spellEnd"/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RNF104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As chaves de acesso devem ser criptografados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RNF105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backup dos dados deve ser feito diariamente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RNF106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ser escalável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RNF107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ter uma boa usabilidade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RNF108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ter alta disponibilidade, 99%</w:t>
            </w:r>
          </w:p>
        </w:tc>
      </w:tr>
      <w:tr w:rsidR="004C454E" w:rsidRPr="00572DEC" w:rsidTr="00B07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RNF109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As consultas não devem demorar no máximo 5 segundos</w:t>
            </w:r>
          </w:p>
        </w:tc>
      </w:tr>
      <w:tr w:rsidR="004C454E" w:rsidRPr="00572DEC" w:rsidTr="00B072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4C454E" w:rsidRPr="00B0726C" w:rsidRDefault="004C454E" w:rsidP="00B0726C">
            <w:pPr>
              <w:rPr>
                <w:sz w:val="20"/>
              </w:rPr>
            </w:pPr>
            <w:r w:rsidRPr="00B0726C">
              <w:rPr>
                <w:sz w:val="20"/>
              </w:rPr>
              <w:t>RNF110</w:t>
            </w:r>
          </w:p>
        </w:tc>
        <w:tc>
          <w:tcPr>
            <w:tcW w:w="8505" w:type="dxa"/>
            <w:hideMark/>
          </w:tcPr>
          <w:p w:rsidR="004C454E" w:rsidRPr="00B0726C" w:rsidRDefault="004C454E" w:rsidP="004C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26C">
              <w:rPr>
                <w:sz w:val="20"/>
              </w:rPr>
              <w:t>O site deve ser acessado ao menos a todas as últimas versões dos navegadores</w:t>
            </w:r>
          </w:p>
        </w:tc>
      </w:tr>
    </w:tbl>
    <w:p w:rsidR="000D3F06" w:rsidRPr="00080D11" w:rsidRDefault="000D3F06"/>
    <w:sectPr w:rsidR="000D3F06" w:rsidRPr="00080D11">
      <w:footerReference w:type="default" r:id="rId9"/>
      <w:headerReference w:type="firs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165" w:rsidRDefault="00234165">
      <w:pPr>
        <w:spacing w:after="0" w:line="240" w:lineRule="auto"/>
      </w:pPr>
      <w:r>
        <w:separator/>
      </w:r>
    </w:p>
  </w:endnote>
  <w:endnote w:type="continuationSeparator" w:id="0">
    <w:p w:rsidR="00234165" w:rsidRDefault="0023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26C" w:rsidRDefault="00B41505" w:rsidP="00B0726C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3B7346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165" w:rsidRDefault="00234165">
      <w:pPr>
        <w:spacing w:after="0" w:line="240" w:lineRule="auto"/>
      </w:pPr>
      <w:r>
        <w:separator/>
      </w:r>
    </w:p>
  </w:footnote>
  <w:footnote w:type="continuationSeparator" w:id="0">
    <w:p w:rsidR="00234165" w:rsidRDefault="0023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26C" w:rsidRDefault="00B072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5692140</wp:posOffset>
          </wp:positionH>
          <wp:positionV relativeFrom="line">
            <wp:posOffset>-381000</wp:posOffset>
          </wp:positionV>
          <wp:extent cx="1100455" cy="619125"/>
          <wp:effectExtent l="0" t="0" r="0" b="0"/>
          <wp:wrapTopAndBottom/>
          <wp:docPr id="1" name="Picture 1" descr="C:\Users\italo\Downloads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alo\Downloads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90784"/>
    <w:multiLevelType w:val="hybridMultilevel"/>
    <w:tmpl w:val="EE8C0FE6"/>
    <w:lvl w:ilvl="0" w:tplc="4DF088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EC05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949E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4ECF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928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68A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7AA4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8CF4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7AA5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72E173E"/>
    <w:multiLevelType w:val="hybridMultilevel"/>
    <w:tmpl w:val="AB8209F6"/>
    <w:lvl w:ilvl="0" w:tplc="8618B0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7AB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9468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0A01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A4F8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C6C8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2833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C49C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04EE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11"/>
    <w:rsid w:val="00080D11"/>
    <w:rsid w:val="000D3F06"/>
    <w:rsid w:val="00234165"/>
    <w:rsid w:val="002F7AB6"/>
    <w:rsid w:val="003B7346"/>
    <w:rsid w:val="004C454E"/>
    <w:rsid w:val="00572DEC"/>
    <w:rsid w:val="0093711F"/>
    <w:rsid w:val="00AB0C8E"/>
    <w:rsid w:val="00B0726C"/>
    <w:rsid w:val="00B41505"/>
    <w:rsid w:val="00EA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869108-8EF4-486F-BBB5-4CF4422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table" w:styleId="GridTable5Dark-Accent3">
    <w:name w:val="Grid Table 5 Dark Accent 3"/>
    <w:basedOn w:val="TableNormal"/>
    <w:uiPriority w:val="50"/>
    <w:rsid w:val="004C45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B07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alo\AppData\Roaming\Microsoft\Templates\Task%20assignment%20shee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70941-B7CA-4845-808B-B625E443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</Template>
  <TotalTime>44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7</cp:revision>
  <dcterms:created xsi:type="dcterms:W3CDTF">2012-08-10T21:52:00Z</dcterms:created>
  <dcterms:modified xsi:type="dcterms:W3CDTF">2012-08-13T16:52:00Z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