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DF" w:rsidRPr="009E7ED8" w:rsidRDefault="0063615D" w:rsidP="00C54FC2">
      <w:pPr>
        <w:pStyle w:val="Title"/>
        <w:spacing w:before="3600"/>
        <w:jc w:val="right"/>
        <w:outlineLvl w:val="0"/>
        <w:rPr>
          <w:sz w:val="44"/>
          <w:szCs w:val="44"/>
        </w:rPr>
      </w:pPr>
      <w:bookmarkStart w:id="0" w:name="nomeCasoUso"/>
      <w:r w:rsidRPr="009E7ED8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3439</wp:posOffset>
            </wp:positionH>
            <wp:positionV relativeFrom="paragraph">
              <wp:posOffset>-1270</wp:posOffset>
            </wp:positionV>
            <wp:extent cx="2872596" cy="778179"/>
            <wp:effectExtent l="0" t="0" r="0" b="3175"/>
            <wp:wrapNone/>
            <wp:docPr id="3" name="Imagem 3" descr="http://www.faculdadeidez.com.br/site/imgs/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aculdadeidez.com.br/site/imgs/log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596" cy="77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4C1" w:rsidRPr="009E7ED8">
        <w:rPr>
          <w:rFonts w:cs="Arial"/>
          <w:b w:val="0"/>
          <w:color w:val="222222"/>
          <w:sz w:val="18"/>
          <w:szCs w:val="18"/>
          <w:lang w:eastAsia="pt-BR"/>
        </w:rPr>
        <w:t>‘</w:t>
      </w:r>
      <w:r w:rsidR="00727362" w:rsidRPr="009E7ED8">
        <w:rPr>
          <w:lang w:eastAsia="pt-BR"/>
        </w:rPr>
        <w:t>01</w:t>
      </w:r>
      <w:r w:rsidR="004843D1" w:rsidRPr="009E7ED8">
        <w:rPr>
          <w:sz w:val="44"/>
          <w:szCs w:val="44"/>
        </w:rPr>
        <w:t xml:space="preserve"> </w:t>
      </w:r>
      <w:r w:rsidR="00E06BF1" w:rsidRPr="009E7ED8">
        <w:rPr>
          <w:sz w:val="44"/>
          <w:szCs w:val="44"/>
        </w:rPr>
        <w:t>–</w:t>
      </w:r>
      <w:r w:rsidR="00C54FC2" w:rsidRPr="009E7ED8">
        <w:rPr>
          <w:sz w:val="44"/>
          <w:szCs w:val="44"/>
        </w:rPr>
        <w:t xml:space="preserve"> Arquitetura </w:t>
      </w:r>
      <w:r w:rsidR="00727362" w:rsidRPr="009E7ED8">
        <w:rPr>
          <w:sz w:val="44"/>
          <w:szCs w:val="44"/>
        </w:rPr>
        <w:t>You Troll</w:t>
      </w:r>
    </w:p>
    <w:p w:rsidR="008C5ADF" w:rsidRPr="009E7ED8" w:rsidRDefault="008C5ADF" w:rsidP="008C5ADF"/>
    <w:p w:rsidR="005C6FA3" w:rsidRPr="009E7ED8" w:rsidRDefault="005C6FA3" w:rsidP="008C5ADF"/>
    <w:p w:rsidR="008C5ADF" w:rsidRPr="009E7ED8" w:rsidRDefault="008C5ADF" w:rsidP="008C5ADF"/>
    <w:p w:rsidR="008C5ADF" w:rsidRPr="009E7ED8" w:rsidRDefault="008C5ADF" w:rsidP="008C5ADF"/>
    <w:p w:rsidR="008C5ADF" w:rsidRPr="009E7ED8" w:rsidRDefault="008C5ADF" w:rsidP="008C5ADF">
      <w:pPr>
        <w:pStyle w:val="Title"/>
        <w:jc w:val="right"/>
        <w:outlineLvl w:val="0"/>
        <w:rPr>
          <w:sz w:val="28"/>
          <w:szCs w:val="28"/>
        </w:rPr>
      </w:pPr>
      <w:bookmarkStart w:id="1" w:name="nomeDocumento"/>
      <w:r w:rsidRPr="009E7ED8">
        <w:rPr>
          <w:sz w:val="28"/>
          <w:szCs w:val="28"/>
        </w:rPr>
        <w:t xml:space="preserve">RELATÓRIO DE </w:t>
      </w:r>
      <w:bookmarkEnd w:id="1"/>
      <w:r w:rsidR="00C54FC2" w:rsidRPr="009E7ED8">
        <w:rPr>
          <w:sz w:val="28"/>
          <w:szCs w:val="28"/>
        </w:rPr>
        <w:t>DEFINIÇÃO DA ARQUITETURA</w:t>
      </w:r>
    </w:p>
    <w:p w:rsidR="008C5ADF" w:rsidRPr="009E7ED8" w:rsidRDefault="008C5ADF" w:rsidP="008C5ADF">
      <w:pPr>
        <w:pStyle w:val="Title"/>
        <w:jc w:val="right"/>
        <w:outlineLvl w:val="0"/>
        <w:rPr>
          <w:sz w:val="28"/>
          <w:szCs w:val="28"/>
        </w:rPr>
      </w:pPr>
      <w:r w:rsidRPr="009E7ED8">
        <w:rPr>
          <w:sz w:val="28"/>
          <w:szCs w:val="28"/>
        </w:rPr>
        <w:t xml:space="preserve">Versão </w:t>
      </w:r>
      <w:r w:rsidR="00715CF2">
        <w:rPr>
          <w:sz w:val="28"/>
          <w:szCs w:val="28"/>
        </w:rPr>
        <w:t>1.1</w:t>
      </w:r>
    </w:p>
    <w:bookmarkEnd w:id="0"/>
    <w:p w:rsidR="008C5ADF" w:rsidRPr="009E7ED8" w:rsidRDefault="008C5ADF" w:rsidP="008C5ADF">
      <w:pPr>
        <w:rPr>
          <w:rFonts w:ascii="Arial" w:hAnsi="Arial"/>
        </w:rPr>
      </w:pPr>
    </w:p>
    <w:p w:rsidR="008C5ADF" w:rsidRPr="009E7ED8" w:rsidRDefault="008C5ADF" w:rsidP="008C5ADF">
      <w:pPr>
        <w:rPr>
          <w:rFonts w:ascii="Arial" w:hAnsi="Arial"/>
        </w:rPr>
      </w:pPr>
    </w:p>
    <w:p w:rsidR="008C5ADF" w:rsidRPr="009E7ED8" w:rsidRDefault="008C5ADF" w:rsidP="008C5ADF">
      <w:pPr>
        <w:rPr>
          <w:rFonts w:ascii="Arial" w:hAnsi="Arial"/>
        </w:rPr>
      </w:pPr>
    </w:p>
    <w:p w:rsidR="008C5ADF" w:rsidRPr="009E7ED8" w:rsidRDefault="008C5ADF" w:rsidP="008C5ADF">
      <w:pPr>
        <w:tabs>
          <w:tab w:val="left" w:pos="6285"/>
        </w:tabs>
        <w:rPr>
          <w:rFonts w:ascii="Arial" w:hAnsi="Arial"/>
        </w:rPr>
      </w:pPr>
      <w:r w:rsidRPr="009E7ED8">
        <w:rPr>
          <w:rFonts w:ascii="Arial" w:hAnsi="Arial"/>
        </w:rPr>
        <w:tab/>
      </w:r>
    </w:p>
    <w:p w:rsidR="00717291" w:rsidRPr="009E7ED8" w:rsidRDefault="00563805" w:rsidP="00717291">
      <w:pPr>
        <w:rPr>
          <w:rFonts w:ascii="Arial" w:hAnsi="Arial"/>
          <w:b/>
          <w:sz w:val="24"/>
          <w:szCs w:val="24"/>
        </w:rPr>
      </w:pPr>
      <w:r w:rsidRPr="009E7ED8">
        <w:rPr>
          <w:rFonts w:ascii="Arial" w:hAnsi="Arial"/>
          <w:b/>
          <w:sz w:val="24"/>
          <w:szCs w:val="24"/>
        </w:rPr>
        <w:t xml:space="preserve">Responsável(eis) pelo </w:t>
      </w:r>
      <w:r w:rsidR="00937452" w:rsidRPr="009E7ED8">
        <w:rPr>
          <w:rFonts w:ascii="Arial" w:hAnsi="Arial"/>
          <w:b/>
          <w:sz w:val="24"/>
          <w:szCs w:val="24"/>
        </w:rPr>
        <w:t>Relatório</w:t>
      </w:r>
      <w:r w:rsidRPr="009E7ED8">
        <w:rPr>
          <w:rFonts w:ascii="Arial" w:hAnsi="Arial"/>
          <w:b/>
          <w:sz w:val="24"/>
          <w:szCs w:val="24"/>
        </w:rPr>
        <w:t xml:space="preserve">: </w:t>
      </w:r>
    </w:p>
    <w:p w:rsidR="00717291" w:rsidRPr="00750129" w:rsidRDefault="00717291" w:rsidP="00717291">
      <w:pPr>
        <w:rPr>
          <w:rFonts w:ascii="Arial" w:hAnsi="Arial"/>
          <w:sz w:val="24"/>
          <w:szCs w:val="24"/>
        </w:rPr>
      </w:pPr>
      <w:r w:rsidRPr="00750129">
        <w:rPr>
          <w:rFonts w:ascii="Arial" w:hAnsi="Arial"/>
          <w:sz w:val="24"/>
          <w:szCs w:val="24"/>
        </w:rPr>
        <w:t xml:space="preserve">Fabiano Carneiro de Oliveira – fabiano.lothor@gmail.com </w:t>
      </w:r>
    </w:p>
    <w:p w:rsidR="00717291" w:rsidRPr="00750129" w:rsidRDefault="00717291" w:rsidP="00717291">
      <w:pPr>
        <w:rPr>
          <w:rFonts w:ascii="Arial" w:hAnsi="Arial"/>
          <w:sz w:val="24"/>
          <w:szCs w:val="24"/>
        </w:rPr>
      </w:pPr>
      <w:r w:rsidRPr="00750129">
        <w:rPr>
          <w:rFonts w:ascii="Arial" w:hAnsi="Arial"/>
          <w:sz w:val="24"/>
          <w:szCs w:val="24"/>
        </w:rPr>
        <w:t>Ítalo Lelis de Vietro – italolelis@gmail.com</w:t>
      </w:r>
    </w:p>
    <w:p w:rsidR="00717291" w:rsidRPr="00750129" w:rsidRDefault="00717291" w:rsidP="00717291">
      <w:pPr>
        <w:rPr>
          <w:rFonts w:ascii="Arial" w:hAnsi="Arial"/>
          <w:sz w:val="24"/>
          <w:szCs w:val="24"/>
        </w:rPr>
      </w:pPr>
      <w:r w:rsidRPr="00750129">
        <w:rPr>
          <w:rFonts w:ascii="Arial" w:hAnsi="Arial"/>
          <w:sz w:val="24"/>
          <w:szCs w:val="24"/>
        </w:rPr>
        <w:t>João Neto – joaoneto20@gmail.com</w:t>
      </w:r>
    </w:p>
    <w:p w:rsidR="005C6FA3" w:rsidRPr="00750129" w:rsidRDefault="00717291" w:rsidP="00717291">
      <w:pPr>
        <w:rPr>
          <w:rFonts w:ascii="Arial" w:hAnsi="Arial"/>
          <w:sz w:val="24"/>
          <w:szCs w:val="24"/>
        </w:rPr>
      </w:pPr>
      <w:r w:rsidRPr="00750129">
        <w:rPr>
          <w:rFonts w:ascii="Arial" w:hAnsi="Arial"/>
          <w:sz w:val="24"/>
          <w:szCs w:val="24"/>
        </w:rPr>
        <w:t xml:space="preserve">Rodolfo Almeida - </w:t>
      </w:r>
      <w:r w:rsidR="005C6FA3" w:rsidRPr="00750129">
        <w:rPr>
          <w:rFonts w:ascii="Arial" w:hAnsi="Arial"/>
          <w:sz w:val="24"/>
          <w:szCs w:val="24"/>
        </w:rPr>
        <w:t xml:space="preserve"> </w:t>
      </w:r>
      <w:r w:rsidRPr="00750129">
        <w:rPr>
          <w:rFonts w:ascii="Arial" w:hAnsi="Arial"/>
          <w:sz w:val="24"/>
          <w:szCs w:val="24"/>
        </w:rPr>
        <w:t>rodolfoidez@gmail.com</w:t>
      </w:r>
    </w:p>
    <w:p w:rsidR="00717291" w:rsidRPr="009E7ED8" w:rsidRDefault="00717291" w:rsidP="00717291">
      <w:pPr>
        <w:rPr>
          <w:rFonts w:ascii="Arial" w:hAnsi="Arial"/>
          <w:b/>
          <w:sz w:val="24"/>
          <w:szCs w:val="24"/>
        </w:rPr>
      </w:pPr>
    </w:p>
    <w:p w:rsidR="008C5ADF" w:rsidRPr="009E7ED8" w:rsidRDefault="008C5ADF" w:rsidP="008C5ADF">
      <w:pPr>
        <w:rPr>
          <w:rFonts w:ascii="Arial" w:hAnsi="Arial"/>
        </w:rPr>
      </w:pPr>
    </w:p>
    <w:p w:rsidR="008C5ADF" w:rsidRPr="009E7ED8" w:rsidRDefault="008C5ADF" w:rsidP="008C5ADF">
      <w:pPr>
        <w:rPr>
          <w:rFonts w:ascii="Arial" w:hAnsi="Arial"/>
        </w:rPr>
      </w:pPr>
    </w:p>
    <w:p w:rsidR="008C5ADF" w:rsidRPr="009E7ED8" w:rsidRDefault="008C5ADF" w:rsidP="004843D1">
      <w:pPr>
        <w:pStyle w:val="versao"/>
        <w:jc w:val="center"/>
        <w:rPr>
          <w:sz w:val="24"/>
        </w:rPr>
      </w:pPr>
    </w:p>
    <w:p w:rsidR="00C87F37" w:rsidRPr="009E7ED8" w:rsidRDefault="00CA20BC" w:rsidP="00C87F37">
      <w:r w:rsidRPr="009E7ED8">
        <w:br w:type="page"/>
      </w:r>
    </w:p>
    <w:p w:rsidR="00893A9D" w:rsidRPr="009E7ED8" w:rsidRDefault="00893A9D" w:rsidP="00893A9D">
      <w:pPr>
        <w:pStyle w:val="Title"/>
        <w:outlineLvl w:val="0"/>
      </w:pPr>
      <w:r w:rsidRPr="009E7ED8">
        <w:lastRenderedPageBreak/>
        <w:t>Histórico de Revisão</w:t>
      </w:r>
    </w:p>
    <w:p w:rsidR="00893A9D" w:rsidRPr="009E7ED8" w:rsidRDefault="00893A9D" w:rsidP="00893A9D"/>
    <w:tbl>
      <w:tblPr>
        <w:tblW w:w="0" w:type="auto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54"/>
        <w:gridCol w:w="4398"/>
        <w:gridCol w:w="1908"/>
      </w:tblGrid>
      <w:tr w:rsidR="00893A9D" w:rsidRPr="009E7ED8" w:rsidTr="00FD084B">
        <w:tc>
          <w:tcPr>
            <w:tcW w:w="1260" w:type="dxa"/>
            <w:shd w:val="clear" w:color="auto" w:fill="D9D9D9"/>
          </w:tcPr>
          <w:p w:rsidR="00893A9D" w:rsidRPr="009E7ED8" w:rsidRDefault="00893A9D" w:rsidP="00893A9D">
            <w:pPr>
              <w:jc w:val="center"/>
              <w:rPr>
                <w:b/>
                <w:bCs/>
              </w:rPr>
            </w:pPr>
            <w:r w:rsidRPr="009E7ED8">
              <w:rPr>
                <w:b/>
                <w:bCs/>
              </w:rPr>
              <w:t>Data</w:t>
            </w:r>
          </w:p>
        </w:tc>
        <w:tc>
          <w:tcPr>
            <w:tcW w:w="1254" w:type="dxa"/>
            <w:shd w:val="clear" w:color="auto" w:fill="D9D9D9"/>
          </w:tcPr>
          <w:p w:rsidR="00893A9D" w:rsidRPr="009E7ED8" w:rsidRDefault="00893A9D" w:rsidP="00893A9D">
            <w:pPr>
              <w:jc w:val="center"/>
              <w:rPr>
                <w:b/>
                <w:bCs/>
              </w:rPr>
            </w:pPr>
            <w:r w:rsidRPr="009E7ED8">
              <w:rPr>
                <w:b/>
                <w:bCs/>
              </w:rPr>
              <w:t>Versão</w:t>
            </w:r>
          </w:p>
        </w:tc>
        <w:tc>
          <w:tcPr>
            <w:tcW w:w="4398" w:type="dxa"/>
            <w:shd w:val="clear" w:color="auto" w:fill="D9D9D9"/>
          </w:tcPr>
          <w:p w:rsidR="00893A9D" w:rsidRPr="009E7ED8" w:rsidRDefault="00893A9D" w:rsidP="00893A9D">
            <w:pPr>
              <w:jc w:val="center"/>
              <w:rPr>
                <w:b/>
                <w:bCs/>
              </w:rPr>
            </w:pPr>
            <w:r w:rsidRPr="009E7ED8">
              <w:rPr>
                <w:b/>
                <w:bCs/>
              </w:rPr>
              <w:t>Descrição</w:t>
            </w:r>
          </w:p>
        </w:tc>
        <w:tc>
          <w:tcPr>
            <w:tcW w:w="1908" w:type="dxa"/>
            <w:shd w:val="clear" w:color="auto" w:fill="D9D9D9"/>
          </w:tcPr>
          <w:p w:rsidR="00893A9D" w:rsidRPr="009E7ED8" w:rsidRDefault="00893A9D" w:rsidP="00893A9D">
            <w:pPr>
              <w:jc w:val="center"/>
              <w:rPr>
                <w:b/>
                <w:bCs/>
              </w:rPr>
            </w:pPr>
            <w:r w:rsidRPr="009E7ED8">
              <w:rPr>
                <w:b/>
                <w:bCs/>
              </w:rPr>
              <w:t>Autor</w:t>
            </w:r>
          </w:p>
        </w:tc>
      </w:tr>
      <w:tr w:rsidR="00893A9D" w:rsidRPr="009E7ED8" w:rsidTr="00FD084B">
        <w:tc>
          <w:tcPr>
            <w:tcW w:w="1260" w:type="dxa"/>
          </w:tcPr>
          <w:p w:rsidR="00893A9D" w:rsidRPr="009E7ED8" w:rsidRDefault="00FD084B" w:rsidP="00FD084B">
            <w:r w:rsidRPr="009E7ED8">
              <w:t>24/08/2012</w:t>
            </w:r>
          </w:p>
        </w:tc>
        <w:tc>
          <w:tcPr>
            <w:tcW w:w="1254" w:type="dxa"/>
          </w:tcPr>
          <w:p w:rsidR="00893A9D" w:rsidRPr="009E7ED8" w:rsidRDefault="004843D1" w:rsidP="00893A9D">
            <w:r w:rsidRPr="009E7ED8">
              <w:t>1.0</w:t>
            </w:r>
          </w:p>
        </w:tc>
        <w:tc>
          <w:tcPr>
            <w:tcW w:w="4398" w:type="dxa"/>
          </w:tcPr>
          <w:p w:rsidR="00893A9D" w:rsidRPr="009E7ED8" w:rsidRDefault="00A07B64" w:rsidP="004843D1">
            <w:r w:rsidRPr="009E7ED8">
              <w:t>Criação do documento</w:t>
            </w:r>
          </w:p>
        </w:tc>
        <w:tc>
          <w:tcPr>
            <w:tcW w:w="1908" w:type="dxa"/>
          </w:tcPr>
          <w:p w:rsidR="00893A9D" w:rsidRPr="009E7ED8" w:rsidRDefault="00FD084B" w:rsidP="00893A9D">
            <w:r w:rsidRPr="009E7ED8">
              <w:t>Equipe</w:t>
            </w:r>
          </w:p>
        </w:tc>
      </w:tr>
      <w:tr w:rsidR="00FD084B" w:rsidRPr="009E7ED8" w:rsidTr="00FD084B">
        <w:tc>
          <w:tcPr>
            <w:tcW w:w="1260" w:type="dxa"/>
          </w:tcPr>
          <w:p w:rsidR="00FD084B" w:rsidRPr="009E7ED8" w:rsidRDefault="00715CF2" w:rsidP="00893A9D">
            <w:r>
              <w:t>29/08/2012</w:t>
            </w:r>
          </w:p>
        </w:tc>
        <w:tc>
          <w:tcPr>
            <w:tcW w:w="1254" w:type="dxa"/>
          </w:tcPr>
          <w:p w:rsidR="00FD084B" w:rsidRPr="009E7ED8" w:rsidRDefault="00715CF2" w:rsidP="00893A9D">
            <w:r>
              <w:t>1.1</w:t>
            </w:r>
          </w:p>
        </w:tc>
        <w:tc>
          <w:tcPr>
            <w:tcW w:w="4398" w:type="dxa"/>
          </w:tcPr>
          <w:p w:rsidR="00FD084B" w:rsidRPr="009E7ED8" w:rsidRDefault="00715CF2" w:rsidP="00893A9D">
            <w:r>
              <w:t>Correção de pontos no documento</w:t>
            </w:r>
          </w:p>
        </w:tc>
        <w:tc>
          <w:tcPr>
            <w:tcW w:w="1908" w:type="dxa"/>
          </w:tcPr>
          <w:p w:rsidR="00FD084B" w:rsidRPr="009E7ED8" w:rsidRDefault="00715CF2" w:rsidP="00893A9D">
            <w:r>
              <w:t>Ítalo Lelis de Vietro</w:t>
            </w:r>
          </w:p>
        </w:tc>
      </w:tr>
    </w:tbl>
    <w:p w:rsidR="00893A9D" w:rsidRPr="009E7ED8" w:rsidRDefault="00893A9D" w:rsidP="00893A9D">
      <w:pPr>
        <w:rPr>
          <w:rFonts w:ascii="Arial" w:hAnsi="Arial"/>
        </w:rPr>
      </w:pPr>
    </w:p>
    <w:p w:rsidR="005F1747" w:rsidRPr="009E7ED8" w:rsidRDefault="00893A9D" w:rsidP="004843D1">
      <w:pPr>
        <w:pStyle w:val="Title"/>
        <w:outlineLvl w:val="0"/>
        <w:rPr>
          <w:sz w:val="28"/>
          <w:szCs w:val="28"/>
        </w:rPr>
      </w:pPr>
      <w:bookmarkStart w:id="2" w:name="_GoBack"/>
      <w:bookmarkEnd w:id="2"/>
      <w:r w:rsidRPr="009E7ED8">
        <w:br w:type="page"/>
      </w:r>
      <w:r w:rsidR="00191271" w:rsidRPr="009E7ED8">
        <w:rPr>
          <w:sz w:val="32"/>
          <w:szCs w:val="32"/>
        </w:rPr>
        <w:lastRenderedPageBreak/>
        <w:t>Arquitetura</w:t>
      </w:r>
      <w:r w:rsidR="007724EA" w:rsidRPr="009E7ED8">
        <w:rPr>
          <w:sz w:val="32"/>
          <w:szCs w:val="32"/>
        </w:rPr>
        <w:t xml:space="preserve"> do projeto</w:t>
      </w:r>
    </w:p>
    <w:p w:rsidR="00DC63E0" w:rsidRPr="009E7ED8" w:rsidRDefault="00236334" w:rsidP="00EC5789">
      <w:pPr>
        <w:pStyle w:val="Heading1"/>
        <w:shd w:val="clear" w:color="auto" w:fill="E6E6E6"/>
      </w:pPr>
      <w:bookmarkStart w:id="3" w:name="_Toc534195096"/>
      <w:r w:rsidRPr="009E7ED8">
        <w:t>Projeto</w:t>
      </w:r>
    </w:p>
    <w:p w:rsidR="00A56221" w:rsidRDefault="00A56221" w:rsidP="004843D1">
      <w:pPr>
        <w:pStyle w:val="infoblue0"/>
        <w:ind w:left="0"/>
        <w:jc w:val="both"/>
      </w:pPr>
    </w:p>
    <w:p w:rsidR="004843D1" w:rsidRPr="009E7ED8" w:rsidRDefault="004843D1" w:rsidP="004843D1">
      <w:pPr>
        <w:pStyle w:val="infoblue0"/>
        <w:ind w:left="0"/>
        <w:jc w:val="both"/>
        <w:rPr>
          <w:i w:val="0"/>
          <w:color w:val="auto"/>
        </w:rPr>
      </w:pPr>
      <w:r w:rsidRPr="009E7ED8">
        <w:rPr>
          <w:b/>
          <w:i w:val="0"/>
          <w:color w:val="auto"/>
        </w:rPr>
        <w:t>Data</w:t>
      </w:r>
      <w:r w:rsidR="00236334" w:rsidRPr="009E7ED8">
        <w:rPr>
          <w:b/>
          <w:i w:val="0"/>
          <w:color w:val="auto"/>
        </w:rPr>
        <w:t xml:space="preserve"> de criação</w:t>
      </w:r>
      <w:r w:rsidRPr="009E7ED8">
        <w:rPr>
          <w:i w:val="0"/>
          <w:color w:val="auto"/>
        </w:rPr>
        <w:t xml:space="preserve">: </w:t>
      </w:r>
      <w:r w:rsidR="00546FAC" w:rsidRPr="009E7ED8">
        <w:rPr>
          <w:i w:val="0"/>
          <w:color w:val="auto"/>
        </w:rPr>
        <w:t>24/08/2012</w:t>
      </w:r>
    </w:p>
    <w:p w:rsidR="00236334" w:rsidRPr="009E7ED8" w:rsidRDefault="00236334" w:rsidP="004843D1">
      <w:pPr>
        <w:pStyle w:val="infoblue0"/>
        <w:ind w:left="0"/>
        <w:jc w:val="both"/>
        <w:rPr>
          <w:i w:val="0"/>
          <w:color w:val="auto"/>
        </w:rPr>
      </w:pPr>
      <w:r w:rsidRPr="009E7ED8">
        <w:rPr>
          <w:b/>
          <w:i w:val="0"/>
          <w:color w:val="auto"/>
        </w:rPr>
        <w:t xml:space="preserve">Nome do projeto: </w:t>
      </w:r>
      <w:r w:rsidR="00546FAC" w:rsidRPr="009E7ED8">
        <w:rPr>
          <w:i w:val="0"/>
          <w:color w:val="auto"/>
        </w:rPr>
        <w:t>01</w:t>
      </w:r>
      <w:r w:rsidR="00EF7EC4" w:rsidRPr="009E7ED8">
        <w:rPr>
          <w:i w:val="0"/>
          <w:color w:val="auto"/>
        </w:rPr>
        <w:t xml:space="preserve"> </w:t>
      </w:r>
      <w:r w:rsidR="007E653B" w:rsidRPr="009E7ED8">
        <w:rPr>
          <w:i w:val="0"/>
          <w:color w:val="auto"/>
        </w:rPr>
        <w:t>–</w:t>
      </w:r>
      <w:r w:rsidR="009B66F6" w:rsidRPr="009E7ED8">
        <w:rPr>
          <w:i w:val="0"/>
          <w:color w:val="auto"/>
        </w:rPr>
        <w:t xml:space="preserve"> </w:t>
      </w:r>
      <w:r w:rsidR="00546FAC" w:rsidRPr="009E7ED8">
        <w:rPr>
          <w:i w:val="0"/>
          <w:color w:val="auto"/>
        </w:rPr>
        <w:t>You Troll</w:t>
      </w:r>
    </w:p>
    <w:p w:rsidR="007B059E" w:rsidRDefault="00236334" w:rsidP="002C6650">
      <w:pPr>
        <w:rPr>
          <w:b/>
        </w:rPr>
      </w:pPr>
      <w:r w:rsidRPr="009E7ED8">
        <w:rPr>
          <w:b/>
        </w:rPr>
        <w:t xml:space="preserve">Resumo básico do projeto: </w:t>
      </w:r>
    </w:p>
    <w:p w:rsidR="00DA55CD" w:rsidRPr="009E7ED8" w:rsidRDefault="00DA55CD" w:rsidP="002C6650">
      <w:pPr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484F4F" w:rsidRPr="00DA55CD" w:rsidRDefault="006944C1" w:rsidP="00CD1504">
      <w:pPr>
        <w:jc w:val="both"/>
        <w:rPr>
          <w:rFonts w:ascii="Arial" w:hAnsi="Arial" w:cs="Arial"/>
          <w:color w:val="222222"/>
          <w:lang w:eastAsia="pt-BR"/>
        </w:rPr>
      </w:pPr>
      <w:r w:rsidRPr="00DA55CD">
        <w:rPr>
          <w:rFonts w:ascii="Arial" w:hAnsi="Arial" w:cs="Arial"/>
          <w:color w:val="222222"/>
          <w:lang w:eastAsia="pt-BR"/>
        </w:rPr>
        <w:t>O Youtroll é uma solução de software que facilitará a visualização, criação, publicação e divulgação de imagens cômicas na internet. Fará divulgação automática em todas as redes sociais, acompanhamento de usuários, possuirá um sistema de pesquisa robusto e divulgação gratuita na página inicial do site.</w:t>
      </w:r>
    </w:p>
    <w:p w:rsidR="008D27A4" w:rsidRPr="00DA55CD" w:rsidRDefault="008D27A4" w:rsidP="00CD1504">
      <w:pPr>
        <w:jc w:val="both"/>
        <w:rPr>
          <w:rFonts w:ascii="Arial" w:hAnsi="Arial" w:cs="Arial"/>
          <w:color w:val="222222"/>
          <w:lang w:eastAsia="pt-BR"/>
        </w:rPr>
      </w:pPr>
    </w:p>
    <w:p w:rsidR="008D27A4" w:rsidRPr="00DA55CD" w:rsidRDefault="008D27A4" w:rsidP="00CD1504">
      <w:pPr>
        <w:jc w:val="both"/>
        <w:rPr>
          <w:rFonts w:ascii="Arial" w:hAnsi="Arial" w:cs="Arial"/>
          <w:color w:val="222222"/>
          <w:lang w:eastAsia="pt-BR"/>
        </w:rPr>
      </w:pPr>
      <w:r w:rsidRPr="00DA55CD">
        <w:rPr>
          <w:rFonts w:ascii="Arial" w:hAnsi="Arial" w:cs="Arial"/>
          <w:color w:val="222222"/>
          <w:lang w:eastAsia="pt-BR"/>
        </w:rPr>
        <w:t>A ideia da aplicação é centralizar o conteúdo cômico que roda pela internet nos dias de hoje, com uma aplicação dessa o autor das tirinhas poderia ter uma crédito maior pelas suas “obras”, além de ter um canal personalizado para realizar suas postagens</w:t>
      </w:r>
      <w:r w:rsidR="00A90613" w:rsidRPr="00DA55CD">
        <w:rPr>
          <w:rFonts w:ascii="Arial" w:hAnsi="Arial" w:cs="Arial"/>
          <w:color w:val="222222"/>
          <w:lang w:eastAsia="pt-BR"/>
        </w:rPr>
        <w:t>.</w:t>
      </w:r>
    </w:p>
    <w:p w:rsidR="00A90613" w:rsidRPr="00DA55CD" w:rsidRDefault="00A90613" w:rsidP="00CD1504">
      <w:pPr>
        <w:jc w:val="both"/>
        <w:rPr>
          <w:rFonts w:ascii="Arial" w:hAnsi="Arial" w:cs="Arial"/>
          <w:color w:val="222222"/>
          <w:lang w:eastAsia="pt-BR"/>
        </w:rPr>
      </w:pPr>
    </w:p>
    <w:p w:rsidR="00726519" w:rsidRPr="00DA55CD" w:rsidRDefault="00A90613" w:rsidP="00CD1504">
      <w:pPr>
        <w:jc w:val="both"/>
        <w:rPr>
          <w:rFonts w:ascii="Arial" w:hAnsi="Arial" w:cs="Arial"/>
          <w:color w:val="222222"/>
          <w:lang w:eastAsia="pt-BR"/>
        </w:rPr>
      </w:pPr>
      <w:r w:rsidRPr="00DA55CD">
        <w:rPr>
          <w:rFonts w:ascii="Arial" w:hAnsi="Arial" w:cs="Arial"/>
          <w:color w:val="222222"/>
          <w:lang w:eastAsia="pt-BR"/>
        </w:rPr>
        <w:t>O usuário do sistema poderá inscrever-se em outros canais que sejam de seu interesse e receber as atualizações mais recentes diretamente em sua página inicial.</w:t>
      </w:r>
      <w:r w:rsidR="00726519" w:rsidRPr="00DA55CD">
        <w:rPr>
          <w:rFonts w:ascii="Arial" w:hAnsi="Arial" w:cs="Arial"/>
          <w:color w:val="222222"/>
          <w:lang w:eastAsia="pt-BR"/>
        </w:rPr>
        <w:t xml:space="preserve"> </w:t>
      </w:r>
    </w:p>
    <w:p w:rsidR="00726519" w:rsidRPr="00DA55CD" w:rsidRDefault="00726519" w:rsidP="00CD1504">
      <w:pPr>
        <w:jc w:val="both"/>
        <w:rPr>
          <w:rFonts w:ascii="Arial" w:hAnsi="Arial" w:cs="Arial"/>
          <w:color w:val="222222"/>
          <w:lang w:eastAsia="pt-BR"/>
        </w:rPr>
      </w:pPr>
    </w:p>
    <w:p w:rsidR="00D0486C" w:rsidRPr="00D0486C" w:rsidRDefault="00D0486C" w:rsidP="00D0486C">
      <w:pPr>
        <w:pStyle w:val="Heading2"/>
        <w:rPr>
          <w:lang w:eastAsia="pt-BR"/>
        </w:rPr>
      </w:pPr>
      <w:r w:rsidRPr="00D0486C">
        <w:rPr>
          <w:lang w:eastAsia="pt-BR"/>
        </w:rPr>
        <w:t>Sugestões Futuras</w:t>
      </w:r>
    </w:p>
    <w:p w:rsidR="00D0486C" w:rsidRDefault="00D0486C" w:rsidP="00CD1504">
      <w:pPr>
        <w:jc w:val="both"/>
        <w:rPr>
          <w:rFonts w:ascii="Arial" w:hAnsi="Arial" w:cs="Arial"/>
          <w:color w:val="222222"/>
          <w:lang w:eastAsia="pt-BR"/>
        </w:rPr>
      </w:pPr>
    </w:p>
    <w:p w:rsidR="00726519" w:rsidRPr="00DA55CD" w:rsidRDefault="00726519" w:rsidP="00CD1504">
      <w:pPr>
        <w:jc w:val="both"/>
        <w:rPr>
          <w:rFonts w:ascii="Arial" w:hAnsi="Arial" w:cs="Arial"/>
          <w:color w:val="222222"/>
          <w:lang w:eastAsia="pt-BR"/>
        </w:rPr>
      </w:pPr>
      <w:r w:rsidRPr="00DA55CD">
        <w:rPr>
          <w:rFonts w:ascii="Arial" w:hAnsi="Arial" w:cs="Arial"/>
          <w:color w:val="222222"/>
          <w:lang w:eastAsia="pt-BR"/>
        </w:rPr>
        <w:t xml:space="preserve">A aplicação também tentará </w:t>
      </w:r>
      <w:r w:rsidR="00E24F43" w:rsidRPr="00DA55CD">
        <w:rPr>
          <w:rFonts w:ascii="Arial" w:hAnsi="Arial" w:cs="Arial"/>
          <w:color w:val="222222"/>
          <w:lang w:eastAsia="pt-BR"/>
        </w:rPr>
        <w:t xml:space="preserve">inovar, permitindo que o usuário faça suas tirinhas diretamente pelo site em um painel de desenho de tirinhas, após </w:t>
      </w:r>
      <w:r w:rsidR="005A5255" w:rsidRPr="00DA55CD">
        <w:rPr>
          <w:rFonts w:ascii="Arial" w:hAnsi="Arial" w:cs="Arial"/>
          <w:color w:val="222222"/>
          <w:lang w:eastAsia="pt-BR"/>
        </w:rPr>
        <w:t>concluído</w:t>
      </w:r>
      <w:r w:rsidR="00E24F43" w:rsidRPr="00DA55CD">
        <w:rPr>
          <w:rFonts w:ascii="Arial" w:hAnsi="Arial" w:cs="Arial"/>
          <w:color w:val="222222"/>
          <w:lang w:eastAsia="pt-BR"/>
        </w:rPr>
        <w:t xml:space="preserve"> o desenho, ela poderá ser publicada em qualquer rede social que o usuário está cadastrado ou poderá simplesmente ser compartilhada por outros usuário em diversas redes. </w:t>
      </w:r>
    </w:p>
    <w:p w:rsidR="00270BB7" w:rsidRPr="00DA55CD" w:rsidRDefault="00270BB7" w:rsidP="00CD1504">
      <w:pPr>
        <w:jc w:val="both"/>
        <w:rPr>
          <w:rFonts w:ascii="Arial" w:hAnsi="Arial" w:cs="Arial"/>
          <w:color w:val="222222"/>
          <w:lang w:eastAsia="pt-BR"/>
        </w:rPr>
      </w:pPr>
    </w:p>
    <w:p w:rsidR="00270BB7" w:rsidRPr="00DA55CD" w:rsidRDefault="00270BB7" w:rsidP="00CD1504">
      <w:pPr>
        <w:jc w:val="both"/>
        <w:rPr>
          <w:rFonts w:ascii="Arial" w:hAnsi="Arial" w:cs="Arial"/>
          <w:color w:val="222222"/>
          <w:lang w:eastAsia="pt-BR"/>
        </w:rPr>
      </w:pPr>
    </w:p>
    <w:p w:rsidR="00270BB7" w:rsidRPr="00DA55CD" w:rsidRDefault="00270BB7" w:rsidP="00CD1504">
      <w:pPr>
        <w:jc w:val="both"/>
        <w:rPr>
          <w:rFonts w:ascii="Arial" w:hAnsi="Arial" w:cs="Arial"/>
          <w:color w:val="222222"/>
          <w:lang w:eastAsia="pt-BR"/>
        </w:rPr>
      </w:pPr>
    </w:p>
    <w:p w:rsidR="00270BB7" w:rsidRPr="009E7ED8" w:rsidRDefault="00270BB7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270BB7" w:rsidRPr="009E7ED8" w:rsidRDefault="00270BB7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270BB7" w:rsidRPr="009E7ED8" w:rsidRDefault="00270BB7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270BB7" w:rsidRPr="009E7ED8" w:rsidRDefault="00270BB7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270BB7" w:rsidRPr="009E7ED8" w:rsidRDefault="00270BB7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270BB7" w:rsidRPr="009E7ED8" w:rsidRDefault="00270BB7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270BB7" w:rsidRPr="009E7ED8" w:rsidRDefault="00270BB7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270BB7" w:rsidRPr="009E7ED8" w:rsidRDefault="00270BB7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270BB7" w:rsidRPr="009E7ED8" w:rsidRDefault="00270BB7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270BB7" w:rsidRPr="009E7ED8" w:rsidRDefault="00270BB7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270BB7" w:rsidRPr="009E7ED8" w:rsidRDefault="00270BB7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270BB7" w:rsidRPr="009E7ED8" w:rsidRDefault="00270BB7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270BB7" w:rsidRPr="009E7ED8" w:rsidRDefault="00270BB7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270BB7" w:rsidRPr="009E7ED8" w:rsidRDefault="00270BB7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270BB7" w:rsidRPr="009E7ED8" w:rsidRDefault="00270BB7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270BB7" w:rsidRPr="009E7ED8" w:rsidRDefault="00270BB7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270BB7" w:rsidRPr="009E7ED8" w:rsidRDefault="00270BB7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270BB7" w:rsidRPr="009E7ED8" w:rsidRDefault="00270BB7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270BB7" w:rsidRPr="009E7ED8" w:rsidRDefault="00270BB7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6B60FC" w:rsidRPr="009E7ED8" w:rsidRDefault="006B60FC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6B60FC" w:rsidRPr="009E7ED8" w:rsidRDefault="006B60FC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6B60FC" w:rsidRPr="009E7ED8" w:rsidRDefault="006B60FC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6B60FC" w:rsidRPr="009E7ED8" w:rsidRDefault="006B60FC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6B60FC" w:rsidRPr="009E7ED8" w:rsidRDefault="006B60FC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6B60FC" w:rsidRPr="009E7ED8" w:rsidRDefault="006B60FC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270BB7" w:rsidRPr="009E7ED8" w:rsidRDefault="00270BB7" w:rsidP="00CD1504">
      <w:pPr>
        <w:jc w:val="both"/>
        <w:rPr>
          <w:rFonts w:ascii="Arial" w:hAnsi="Arial" w:cs="Arial"/>
          <w:color w:val="222222"/>
          <w:sz w:val="18"/>
          <w:szCs w:val="18"/>
          <w:lang w:eastAsia="pt-BR"/>
        </w:rPr>
      </w:pPr>
    </w:p>
    <w:p w:rsidR="004843D1" w:rsidRPr="009E7ED8" w:rsidRDefault="0054127D" w:rsidP="004843D1">
      <w:pPr>
        <w:pStyle w:val="Heading1"/>
        <w:shd w:val="clear" w:color="auto" w:fill="E6E6E6"/>
      </w:pPr>
      <w:r w:rsidRPr="009E7ED8">
        <w:t>Arquitetura adotada</w:t>
      </w:r>
    </w:p>
    <w:p w:rsidR="00925390" w:rsidRPr="009E7ED8" w:rsidRDefault="00925390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8D2AC0" w:rsidRDefault="00925390" w:rsidP="008D2AC0">
      <w:pPr>
        <w:pStyle w:val="Heading2"/>
        <w:rPr>
          <w:i/>
          <w:iCs/>
        </w:rPr>
      </w:pPr>
      <w:r w:rsidRPr="009E7ED8">
        <w:t>Cliente – Servidor</w:t>
      </w:r>
    </w:p>
    <w:p w:rsidR="007B40DE" w:rsidRDefault="002205AA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  <w:r w:rsidRPr="009E7ED8">
        <w:rPr>
          <w:rFonts w:ascii="Arial" w:hAnsi="Arial" w:cs="Arial"/>
          <w:i w:val="0"/>
          <w:iCs w:val="0"/>
          <w:color w:val="222222"/>
        </w:rPr>
        <w:t>Utilizaremos a arquitetura de cliente – servidor</w:t>
      </w:r>
      <w:r w:rsidR="007B40DE" w:rsidRPr="009E7ED8">
        <w:rPr>
          <w:rFonts w:ascii="Arial" w:hAnsi="Arial" w:cs="Arial"/>
          <w:i w:val="0"/>
          <w:iCs w:val="0"/>
          <w:color w:val="222222"/>
        </w:rPr>
        <w:t xml:space="preserve"> para lidar com várias requisições dos usuários. </w:t>
      </w:r>
      <w:r w:rsidR="00750129">
        <w:rPr>
          <w:rFonts w:ascii="Arial" w:hAnsi="Arial" w:cs="Arial"/>
          <w:i w:val="0"/>
          <w:iCs w:val="0"/>
          <w:color w:val="222222"/>
        </w:rPr>
        <w:t xml:space="preserve">Essa arquitetura nos fornece ótima flexibilidade para escalar e lidar com diversas </w:t>
      </w:r>
      <w:r w:rsidR="00E13410">
        <w:rPr>
          <w:rFonts w:ascii="Arial" w:hAnsi="Arial" w:cs="Arial"/>
          <w:i w:val="0"/>
          <w:iCs w:val="0"/>
          <w:color w:val="222222"/>
        </w:rPr>
        <w:t>requisições dos usuários.</w:t>
      </w:r>
    </w:p>
    <w:p w:rsidR="00E13410" w:rsidRDefault="00E13410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</w:p>
    <w:p w:rsidR="00E13410" w:rsidRPr="009E7ED8" w:rsidRDefault="00E13410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  <w:r>
        <w:rPr>
          <w:rFonts w:ascii="Arial" w:hAnsi="Arial" w:cs="Arial"/>
          <w:i w:val="0"/>
          <w:iCs w:val="0"/>
          <w:color w:val="222222"/>
        </w:rPr>
        <w:t>Preparar uma aplicação para escalar é uma forma de garantir que o serviço estará sendo entregue com qualidade, sem quedas no servidor e aplicações lentas.</w:t>
      </w:r>
    </w:p>
    <w:p w:rsidR="007B40DE" w:rsidRPr="009E7ED8" w:rsidRDefault="007B40DE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</w:p>
    <w:p w:rsidR="007B40DE" w:rsidRPr="009E7ED8" w:rsidRDefault="007B40DE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  <w:r w:rsidRPr="009E7ED8">
        <w:rPr>
          <w:rFonts w:ascii="Arial" w:hAnsi="Arial" w:cs="Arial"/>
          <w:i w:val="0"/>
          <w:iCs w:val="0"/>
          <w:color w:val="222222"/>
        </w:rPr>
        <w:t>T</w:t>
      </w:r>
      <w:r w:rsidR="002205AA" w:rsidRPr="009E7ED8">
        <w:rPr>
          <w:rFonts w:ascii="Arial" w:hAnsi="Arial" w:cs="Arial"/>
          <w:i w:val="0"/>
          <w:iCs w:val="0"/>
          <w:color w:val="222222"/>
        </w:rPr>
        <w:t>eremos</w:t>
      </w:r>
      <w:r w:rsidR="00FB336E" w:rsidRPr="009E7ED8">
        <w:rPr>
          <w:rFonts w:ascii="Arial" w:hAnsi="Arial" w:cs="Arial"/>
          <w:i w:val="0"/>
          <w:iCs w:val="0"/>
          <w:color w:val="222222"/>
        </w:rPr>
        <w:t xml:space="preserve"> um servidor central que contará </w:t>
      </w:r>
      <w:r w:rsidR="002037B5" w:rsidRPr="009E7ED8">
        <w:rPr>
          <w:rFonts w:ascii="Arial" w:hAnsi="Arial" w:cs="Arial"/>
          <w:i w:val="0"/>
          <w:iCs w:val="0"/>
          <w:color w:val="222222"/>
        </w:rPr>
        <w:t>com um proxy</w:t>
      </w:r>
      <w:r w:rsidRPr="009E7ED8">
        <w:rPr>
          <w:rFonts w:ascii="Arial" w:hAnsi="Arial" w:cs="Arial"/>
          <w:i w:val="0"/>
          <w:iCs w:val="0"/>
          <w:color w:val="222222"/>
        </w:rPr>
        <w:t xml:space="preserve">, ele </w:t>
      </w:r>
      <w:r w:rsidR="002037B5" w:rsidRPr="009E7ED8">
        <w:rPr>
          <w:rFonts w:ascii="Arial" w:hAnsi="Arial" w:cs="Arial"/>
          <w:i w:val="0"/>
          <w:iCs w:val="0"/>
          <w:color w:val="222222"/>
        </w:rPr>
        <w:t>irá redirecionar para uma instância da aplicação</w:t>
      </w:r>
      <w:r w:rsidRPr="009E7ED8">
        <w:rPr>
          <w:rFonts w:ascii="Arial" w:hAnsi="Arial" w:cs="Arial"/>
          <w:i w:val="0"/>
          <w:iCs w:val="0"/>
          <w:color w:val="222222"/>
        </w:rPr>
        <w:t>, onde será processada toda a lógica da aplicação</w:t>
      </w:r>
      <w:r w:rsidR="002037B5" w:rsidRPr="009E7ED8">
        <w:rPr>
          <w:rFonts w:ascii="Arial" w:hAnsi="Arial" w:cs="Arial"/>
          <w:i w:val="0"/>
          <w:iCs w:val="0"/>
          <w:color w:val="222222"/>
        </w:rPr>
        <w:t xml:space="preserve">. </w:t>
      </w:r>
    </w:p>
    <w:p w:rsidR="007B40DE" w:rsidRPr="009E7ED8" w:rsidRDefault="007B40DE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</w:p>
    <w:p w:rsidR="0054127D" w:rsidRPr="009E7ED8" w:rsidRDefault="002037B5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  <w:r w:rsidRPr="009E7ED8">
        <w:rPr>
          <w:rFonts w:ascii="Arial" w:hAnsi="Arial" w:cs="Arial"/>
          <w:i w:val="0"/>
          <w:iCs w:val="0"/>
          <w:color w:val="222222"/>
        </w:rPr>
        <w:t xml:space="preserve">Ainda teremos um servidor de banco dados onde a aplicação </w:t>
      </w:r>
      <w:r w:rsidR="00F70A5D" w:rsidRPr="009E7ED8">
        <w:rPr>
          <w:rFonts w:ascii="Arial" w:hAnsi="Arial" w:cs="Arial"/>
          <w:i w:val="0"/>
          <w:iCs w:val="0"/>
          <w:color w:val="222222"/>
        </w:rPr>
        <w:t>irá</w:t>
      </w:r>
      <w:r w:rsidRPr="009E7ED8">
        <w:rPr>
          <w:rFonts w:ascii="Arial" w:hAnsi="Arial" w:cs="Arial"/>
          <w:i w:val="0"/>
          <w:iCs w:val="0"/>
          <w:color w:val="222222"/>
        </w:rPr>
        <w:t xml:space="preserve"> se conectar </w:t>
      </w:r>
      <w:r w:rsidR="007B40DE" w:rsidRPr="009E7ED8">
        <w:rPr>
          <w:rFonts w:ascii="Arial" w:hAnsi="Arial" w:cs="Arial"/>
          <w:i w:val="0"/>
          <w:iCs w:val="0"/>
          <w:color w:val="222222"/>
        </w:rPr>
        <w:t>a</w:t>
      </w:r>
      <w:r w:rsidRPr="009E7ED8">
        <w:rPr>
          <w:rFonts w:ascii="Arial" w:hAnsi="Arial" w:cs="Arial"/>
          <w:i w:val="0"/>
          <w:iCs w:val="0"/>
          <w:color w:val="222222"/>
        </w:rPr>
        <w:t xml:space="preserve"> persistência.</w:t>
      </w:r>
    </w:p>
    <w:p w:rsidR="00A35238" w:rsidRPr="009E7ED8" w:rsidRDefault="00A35238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2037B5" w:rsidRPr="009E7ED8" w:rsidRDefault="002037B5" w:rsidP="002037B5">
      <w:pPr>
        <w:pStyle w:val="infoblue0"/>
        <w:spacing w:after="0"/>
        <w:ind w:left="0"/>
        <w:jc w:val="center"/>
        <w:rPr>
          <w:rFonts w:ascii="Arial" w:hAnsi="Arial" w:cs="Arial"/>
          <w:i w:val="0"/>
          <w:iCs w:val="0"/>
          <w:color w:val="222222"/>
          <w:sz w:val="18"/>
          <w:szCs w:val="18"/>
        </w:rPr>
      </w:pPr>
      <w:r w:rsidRPr="009E7ED8">
        <w:rPr>
          <w:rFonts w:ascii="Arial" w:hAnsi="Arial" w:cs="Arial"/>
          <w:i w:val="0"/>
          <w:iCs w:val="0"/>
          <w:noProof/>
          <w:color w:val="222222"/>
          <w:sz w:val="18"/>
          <w:szCs w:val="18"/>
        </w:rPr>
        <w:drawing>
          <wp:inline distT="0" distB="0" distL="0" distR="0" wp14:anchorId="4C0A034C" wp14:editId="372D4BAF">
            <wp:extent cx="3872865" cy="5133975"/>
            <wp:effectExtent l="0" t="0" r="0" b="9525"/>
            <wp:docPr id="1" name="Picture 1" descr="C:\Users\italolap\Desktop\Pro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alolap\Desktop\Proje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6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F57" w:rsidRPr="009E7ED8" w:rsidRDefault="00A35238" w:rsidP="00A35238">
      <w:pPr>
        <w:pStyle w:val="infoblue0"/>
        <w:spacing w:after="0"/>
        <w:ind w:left="0"/>
        <w:jc w:val="center"/>
        <w:rPr>
          <w:rFonts w:ascii="Arial" w:hAnsi="Arial" w:cs="Arial"/>
          <w:i w:val="0"/>
          <w:iCs w:val="0"/>
          <w:color w:val="548DD4" w:themeColor="text2" w:themeTint="99"/>
          <w:sz w:val="18"/>
          <w:szCs w:val="18"/>
        </w:rPr>
      </w:pPr>
      <w:r w:rsidRPr="009E7ED8">
        <w:rPr>
          <w:rFonts w:ascii="Arial" w:hAnsi="Arial" w:cs="Arial"/>
          <w:i w:val="0"/>
          <w:iCs w:val="0"/>
          <w:color w:val="548DD4" w:themeColor="text2" w:themeTint="99"/>
          <w:sz w:val="18"/>
          <w:szCs w:val="18"/>
        </w:rPr>
        <w:t>Figura 01: Arquitetura Básica</w:t>
      </w:r>
    </w:p>
    <w:p w:rsidR="00925390" w:rsidRPr="009E7ED8" w:rsidRDefault="00925390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270BB7" w:rsidRPr="009E7ED8" w:rsidRDefault="00270BB7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270BB7" w:rsidRPr="009E7ED8" w:rsidRDefault="00270BB7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270BB7" w:rsidRPr="009E7ED8" w:rsidRDefault="00270BB7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270BB7" w:rsidRPr="009E7ED8" w:rsidRDefault="00270BB7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270BB7" w:rsidRPr="009E7ED8" w:rsidRDefault="00270BB7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270BB7" w:rsidRPr="009E7ED8" w:rsidRDefault="00270BB7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270BB7" w:rsidRPr="009E7ED8" w:rsidRDefault="00270BB7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270BB7" w:rsidRPr="009E7ED8" w:rsidRDefault="00270BB7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270BB7" w:rsidRPr="009E7ED8" w:rsidRDefault="00270BB7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270BB7" w:rsidRPr="009E7ED8" w:rsidRDefault="00270BB7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270BB7" w:rsidRPr="009E7ED8" w:rsidRDefault="00270BB7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270BB7" w:rsidRPr="009E7ED8" w:rsidRDefault="002037B5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  <w:r w:rsidRPr="009E7ED8">
        <w:rPr>
          <w:rFonts w:ascii="Arial" w:hAnsi="Arial" w:cs="Arial"/>
          <w:i w:val="0"/>
          <w:iCs w:val="0"/>
          <w:color w:val="222222"/>
        </w:rPr>
        <w:t xml:space="preserve">Para uma </w:t>
      </w:r>
      <w:r w:rsidR="00F70A5D" w:rsidRPr="009E7ED8">
        <w:rPr>
          <w:rFonts w:ascii="Arial" w:hAnsi="Arial" w:cs="Arial"/>
          <w:i w:val="0"/>
          <w:iCs w:val="0"/>
          <w:color w:val="222222"/>
        </w:rPr>
        <w:t>release</w:t>
      </w:r>
      <w:r w:rsidRPr="009E7ED8">
        <w:rPr>
          <w:rFonts w:ascii="Arial" w:hAnsi="Arial" w:cs="Arial"/>
          <w:i w:val="0"/>
          <w:iCs w:val="0"/>
          <w:color w:val="222222"/>
        </w:rPr>
        <w:t xml:space="preserve"> futura, pretendemos utilizar uma arquitetura mais robusta, onde o usuário far</w:t>
      </w:r>
      <w:r w:rsidR="00270BB7" w:rsidRPr="009E7ED8">
        <w:rPr>
          <w:rFonts w:ascii="Arial" w:hAnsi="Arial" w:cs="Arial"/>
          <w:i w:val="0"/>
          <w:iCs w:val="0"/>
          <w:color w:val="222222"/>
        </w:rPr>
        <w:t>á</w:t>
      </w:r>
      <w:r w:rsidRPr="009E7ED8">
        <w:rPr>
          <w:rFonts w:ascii="Arial" w:hAnsi="Arial" w:cs="Arial"/>
          <w:i w:val="0"/>
          <w:iCs w:val="0"/>
          <w:color w:val="222222"/>
        </w:rPr>
        <w:t xml:space="preserve"> </w:t>
      </w:r>
      <w:r w:rsidR="000D1C04" w:rsidRPr="009E7ED8">
        <w:rPr>
          <w:rFonts w:ascii="Arial" w:hAnsi="Arial" w:cs="Arial"/>
          <w:i w:val="0"/>
          <w:iCs w:val="0"/>
          <w:color w:val="222222"/>
        </w:rPr>
        <w:t xml:space="preserve">requisições </w:t>
      </w:r>
      <w:r w:rsidRPr="009E7ED8">
        <w:rPr>
          <w:rFonts w:ascii="Arial" w:hAnsi="Arial" w:cs="Arial"/>
          <w:i w:val="0"/>
          <w:iCs w:val="0"/>
          <w:color w:val="222222"/>
        </w:rPr>
        <w:t xml:space="preserve">para o servidor, irá passar por uma camada de cache, caso a informação não esteja no cache, será redirecionada para a camada de aplicação para processar a lógica da aplicação. </w:t>
      </w:r>
    </w:p>
    <w:p w:rsidR="000D1C04" w:rsidRPr="009E7ED8" w:rsidRDefault="000D1C04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</w:p>
    <w:p w:rsidR="003055FF" w:rsidRPr="009E7ED8" w:rsidRDefault="002037B5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  <w:r w:rsidRPr="009E7ED8">
        <w:rPr>
          <w:rFonts w:ascii="Arial" w:hAnsi="Arial" w:cs="Arial"/>
          <w:i w:val="0"/>
          <w:iCs w:val="0"/>
          <w:color w:val="222222"/>
        </w:rPr>
        <w:t xml:space="preserve">Também haverá uma camada de persistência, que contará com servidores de banco de dados Master que irão lidar com as operações de </w:t>
      </w:r>
      <w:r w:rsidR="00270BB7" w:rsidRPr="009E7ED8">
        <w:rPr>
          <w:rFonts w:ascii="Arial" w:hAnsi="Arial" w:cs="Arial"/>
          <w:i w:val="0"/>
          <w:iCs w:val="0"/>
          <w:color w:val="222222"/>
        </w:rPr>
        <w:t>Inclusão</w:t>
      </w:r>
      <w:r w:rsidRPr="009E7ED8">
        <w:rPr>
          <w:rFonts w:ascii="Arial" w:hAnsi="Arial" w:cs="Arial"/>
          <w:i w:val="0"/>
          <w:iCs w:val="0"/>
          <w:color w:val="222222"/>
        </w:rPr>
        <w:t xml:space="preserve">, </w:t>
      </w:r>
      <w:r w:rsidR="00270BB7" w:rsidRPr="009E7ED8">
        <w:rPr>
          <w:rFonts w:ascii="Arial" w:hAnsi="Arial" w:cs="Arial"/>
          <w:i w:val="0"/>
          <w:iCs w:val="0"/>
          <w:color w:val="222222"/>
        </w:rPr>
        <w:t>Alteração e Exclusão</w:t>
      </w:r>
      <w:r w:rsidRPr="009E7ED8">
        <w:rPr>
          <w:rFonts w:ascii="Arial" w:hAnsi="Arial" w:cs="Arial"/>
          <w:i w:val="0"/>
          <w:iCs w:val="0"/>
          <w:color w:val="222222"/>
        </w:rPr>
        <w:t xml:space="preserve">, </w:t>
      </w:r>
      <w:r w:rsidR="003055FF" w:rsidRPr="009E7ED8">
        <w:rPr>
          <w:rFonts w:ascii="Arial" w:hAnsi="Arial" w:cs="Arial"/>
          <w:i w:val="0"/>
          <w:iCs w:val="0"/>
          <w:color w:val="222222"/>
        </w:rPr>
        <w:t xml:space="preserve">e servidores Slaves que serão </w:t>
      </w:r>
      <w:r w:rsidR="00F70A5D" w:rsidRPr="009E7ED8">
        <w:rPr>
          <w:rFonts w:ascii="Arial" w:hAnsi="Arial" w:cs="Arial"/>
          <w:i w:val="0"/>
          <w:iCs w:val="0"/>
          <w:color w:val="222222"/>
        </w:rPr>
        <w:t>responsáveis</w:t>
      </w:r>
      <w:r w:rsidR="003055FF" w:rsidRPr="009E7ED8">
        <w:rPr>
          <w:rFonts w:ascii="Arial" w:hAnsi="Arial" w:cs="Arial"/>
          <w:i w:val="0"/>
          <w:iCs w:val="0"/>
          <w:color w:val="222222"/>
        </w:rPr>
        <w:t xml:space="preserve"> pela leitura dos </w:t>
      </w:r>
      <w:r w:rsidR="00F70A5D" w:rsidRPr="009E7ED8">
        <w:rPr>
          <w:rFonts w:ascii="Arial" w:hAnsi="Arial" w:cs="Arial"/>
          <w:i w:val="0"/>
          <w:iCs w:val="0"/>
          <w:color w:val="222222"/>
        </w:rPr>
        <w:t>dados. Cada</w:t>
      </w:r>
      <w:r w:rsidR="003055FF" w:rsidRPr="009E7ED8">
        <w:rPr>
          <w:rFonts w:ascii="Arial" w:hAnsi="Arial" w:cs="Arial"/>
          <w:i w:val="0"/>
          <w:iCs w:val="0"/>
          <w:color w:val="222222"/>
        </w:rPr>
        <w:t xml:space="preserve"> vez que um dado é </w:t>
      </w:r>
      <w:r w:rsidR="00F70A5D" w:rsidRPr="009E7ED8">
        <w:rPr>
          <w:rFonts w:ascii="Arial" w:hAnsi="Arial" w:cs="Arial"/>
          <w:i w:val="0"/>
          <w:iCs w:val="0"/>
          <w:color w:val="222222"/>
        </w:rPr>
        <w:t>incluído</w:t>
      </w:r>
      <w:r w:rsidR="003055FF" w:rsidRPr="009E7ED8">
        <w:rPr>
          <w:rFonts w:ascii="Arial" w:hAnsi="Arial" w:cs="Arial"/>
          <w:i w:val="0"/>
          <w:iCs w:val="0"/>
          <w:color w:val="222222"/>
        </w:rPr>
        <w:t xml:space="preserve"> nos bancos Masters, eles devem fazer a replicação desses dados para os bancos Slaves para que possam ser lidos.</w:t>
      </w:r>
    </w:p>
    <w:p w:rsidR="003055FF" w:rsidRPr="009E7ED8" w:rsidRDefault="003055FF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</w:p>
    <w:p w:rsidR="003055FF" w:rsidRPr="009E7ED8" w:rsidRDefault="003055FF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  <w:r w:rsidRPr="009E7ED8">
        <w:rPr>
          <w:rFonts w:ascii="Arial" w:hAnsi="Arial" w:cs="Arial"/>
          <w:i w:val="0"/>
          <w:iCs w:val="0"/>
          <w:color w:val="222222"/>
        </w:rPr>
        <w:t>Nessa camada teremos um balanceamento de carga para as requisições de leitura, onde saberemos qual o servidor com maior disponibilidade para processar aquela requisição.</w:t>
      </w:r>
    </w:p>
    <w:p w:rsidR="003055FF" w:rsidRPr="009E7ED8" w:rsidRDefault="003055FF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</w:p>
    <w:p w:rsidR="00270BB7" w:rsidRPr="009E7ED8" w:rsidRDefault="00270BB7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  <w:r w:rsidRPr="009E7ED8">
        <w:rPr>
          <w:rFonts w:ascii="Arial" w:hAnsi="Arial" w:cs="Arial"/>
          <w:i w:val="0"/>
          <w:iCs w:val="0"/>
          <w:color w:val="222222"/>
        </w:rPr>
        <w:t xml:space="preserve">Um </w:t>
      </w:r>
      <w:r w:rsidR="00F70A5D">
        <w:rPr>
          <w:rFonts w:ascii="Arial" w:hAnsi="Arial" w:cs="Arial"/>
          <w:i w:val="0"/>
          <w:iCs w:val="0"/>
          <w:color w:val="222222"/>
        </w:rPr>
        <w:t>servidor</w:t>
      </w:r>
      <w:r w:rsidRPr="009E7ED8">
        <w:rPr>
          <w:rFonts w:ascii="Arial" w:hAnsi="Arial" w:cs="Arial"/>
          <w:i w:val="0"/>
          <w:iCs w:val="0"/>
          <w:color w:val="222222"/>
        </w:rPr>
        <w:t xml:space="preserve"> de CDN (Content Delivery Network) servirá para requisições de conteúdo estático, evitando a sobrecarga dos servidores de aplicação, trazendo velocidade e flexibilidade para escalar.</w:t>
      </w:r>
      <w:r w:rsidR="00802D0E" w:rsidRPr="009E7ED8">
        <w:rPr>
          <w:rFonts w:ascii="Arial" w:hAnsi="Arial" w:cs="Arial"/>
          <w:i w:val="0"/>
          <w:iCs w:val="0"/>
          <w:color w:val="222222"/>
        </w:rPr>
        <w:t xml:space="preserve"> Esse servidor poderá ser alugado em alguma solução de nuvem como a Amazon ou IBM.</w:t>
      </w:r>
    </w:p>
    <w:p w:rsidR="00954FFD" w:rsidRPr="009E7ED8" w:rsidRDefault="00270BB7" w:rsidP="00954FFD">
      <w:pPr>
        <w:pStyle w:val="infoblue0"/>
        <w:spacing w:after="0"/>
        <w:ind w:left="0"/>
        <w:jc w:val="center"/>
        <w:rPr>
          <w:rFonts w:ascii="Arial" w:hAnsi="Arial" w:cs="Arial"/>
          <w:i w:val="0"/>
          <w:iCs w:val="0"/>
          <w:color w:val="222222"/>
          <w:sz w:val="18"/>
          <w:szCs w:val="18"/>
        </w:rPr>
      </w:pPr>
      <w:r w:rsidRPr="009E7ED8">
        <w:rPr>
          <w:rFonts w:ascii="Arial" w:hAnsi="Arial" w:cs="Arial"/>
          <w:i w:val="0"/>
          <w:iCs w:val="0"/>
          <w:noProof/>
          <w:color w:val="222222"/>
          <w:sz w:val="18"/>
          <w:szCs w:val="18"/>
        </w:rPr>
        <w:lastRenderedPageBreak/>
        <w:drawing>
          <wp:inline distT="0" distB="0" distL="0" distR="0" wp14:anchorId="5FBD4094" wp14:editId="7A635CF5">
            <wp:extent cx="4467225" cy="6398662"/>
            <wp:effectExtent l="0" t="0" r="0" b="2540"/>
            <wp:docPr id="2" name="Picture 2" descr="C:\Users\italolap\Desktop\ProjetoCompl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talolap\Desktop\ProjetoComple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085" cy="640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B6A" w:rsidRPr="009E7ED8" w:rsidRDefault="00F63B6A" w:rsidP="00954FFD">
      <w:pPr>
        <w:pStyle w:val="infoblue0"/>
        <w:spacing w:after="0"/>
        <w:ind w:left="0"/>
        <w:jc w:val="center"/>
        <w:rPr>
          <w:rFonts w:ascii="Arial" w:hAnsi="Arial" w:cs="Arial"/>
          <w:i w:val="0"/>
          <w:iCs w:val="0"/>
          <w:color w:val="222222"/>
          <w:sz w:val="18"/>
          <w:szCs w:val="18"/>
        </w:rPr>
      </w:pPr>
      <w:r w:rsidRPr="009E7ED8">
        <w:rPr>
          <w:rFonts w:ascii="Arial" w:hAnsi="Arial" w:cs="Arial"/>
          <w:i w:val="0"/>
          <w:iCs w:val="0"/>
          <w:color w:val="222222"/>
          <w:sz w:val="18"/>
          <w:szCs w:val="18"/>
        </w:rPr>
        <w:t>Figura 2 – Arquitetura Completa</w:t>
      </w:r>
    </w:p>
    <w:p w:rsidR="006B60FC" w:rsidRPr="009E7ED8" w:rsidRDefault="006B60FC" w:rsidP="00C02511">
      <w:pPr>
        <w:pStyle w:val="infoblue0"/>
        <w:spacing w:after="0"/>
        <w:ind w:left="0"/>
        <w:rPr>
          <w:rFonts w:ascii="Arial" w:hAnsi="Arial" w:cs="Arial"/>
          <w:b/>
          <w:i w:val="0"/>
          <w:iCs w:val="0"/>
          <w:color w:val="222222"/>
          <w:sz w:val="18"/>
          <w:szCs w:val="18"/>
        </w:rPr>
      </w:pPr>
    </w:p>
    <w:p w:rsidR="006353F1" w:rsidRDefault="00925390" w:rsidP="006353F1">
      <w:pPr>
        <w:pStyle w:val="Heading2"/>
        <w:rPr>
          <w:i/>
          <w:iCs/>
        </w:rPr>
      </w:pPr>
      <w:r w:rsidRPr="009E7ED8">
        <w:t>MVC</w:t>
      </w:r>
      <w:r w:rsidR="00D838E1" w:rsidRPr="009E7ED8">
        <w:t xml:space="preserve"> </w:t>
      </w:r>
      <w:r w:rsidRPr="009E7ED8">
        <w:t xml:space="preserve"> </w:t>
      </w:r>
    </w:p>
    <w:p w:rsidR="00925390" w:rsidRPr="009E7ED8" w:rsidRDefault="00925390" w:rsidP="00C02511">
      <w:pPr>
        <w:pStyle w:val="infoblue0"/>
        <w:spacing w:after="0"/>
        <w:ind w:left="0"/>
        <w:rPr>
          <w:rFonts w:ascii="Arial" w:hAnsi="Arial" w:cs="Arial"/>
          <w:i w:val="0"/>
          <w:iCs w:val="0"/>
          <w:color w:val="222222"/>
        </w:rPr>
      </w:pPr>
      <w:r w:rsidRPr="009E7ED8">
        <w:rPr>
          <w:rFonts w:ascii="Arial" w:hAnsi="Arial" w:cs="Arial"/>
          <w:i w:val="0"/>
          <w:iCs w:val="0"/>
          <w:color w:val="222222"/>
        </w:rPr>
        <w:t xml:space="preserve">Utilizamos </w:t>
      </w:r>
      <w:r w:rsidR="00F63B6A" w:rsidRPr="009E7ED8">
        <w:rPr>
          <w:rFonts w:ascii="Arial" w:hAnsi="Arial" w:cs="Arial"/>
          <w:i w:val="0"/>
          <w:iCs w:val="0"/>
          <w:color w:val="222222"/>
        </w:rPr>
        <w:t>a arquitetura de design</w:t>
      </w:r>
      <w:r w:rsidRPr="009E7ED8">
        <w:rPr>
          <w:rFonts w:ascii="Arial" w:hAnsi="Arial" w:cs="Arial"/>
          <w:i w:val="0"/>
          <w:iCs w:val="0"/>
          <w:color w:val="222222"/>
        </w:rPr>
        <w:t xml:space="preserve"> Model View Controller pois, </w:t>
      </w:r>
      <w:r w:rsidR="00F63B6A" w:rsidRPr="009E7ED8">
        <w:rPr>
          <w:rFonts w:ascii="Arial" w:hAnsi="Arial" w:cs="Arial"/>
          <w:i w:val="0"/>
          <w:iCs w:val="0"/>
          <w:color w:val="222222"/>
        </w:rPr>
        <w:t xml:space="preserve">ela </w:t>
      </w:r>
      <w:r w:rsidRPr="009E7ED8">
        <w:rPr>
          <w:rFonts w:ascii="Arial" w:hAnsi="Arial" w:cs="Arial"/>
          <w:i w:val="0"/>
          <w:iCs w:val="0"/>
          <w:color w:val="222222"/>
        </w:rPr>
        <w:t xml:space="preserve">faz a separação da lógica de negocio da apresentação, deixando o código mais organizado e facilitando a manutenção da aplicação. </w:t>
      </w:r>
      <w:r w:rsidR="00F63B6A" w:rsidRPr="009E7ED8">
        <w:rPr>
          <w:rFonts w:ascii="Arial" w:hAnsi="Arial" w:cs="Arial"/>
          <w:i w:val="0"/>
          <w:iCs w:val="0"/>
          <w:color w:val="222222"/>
        </w:rPr>
        <w:t xml:space="preserve">Como o </w:t>
      </w:r>
      <w:r w:rsidR="00A10F57" w:rsidRPr="009E7ED8">
        <w:rPr>
          <w:rFonts w:ascii="Arial" w:hAnsi="Arial" w:cs="Arial"/>
          <w:i w:val="0"/>
          <w:iCs w:val="0"/>
          <w:color w:val="222222"/>
        </w:rPr>
        <w:t xml:space="preserve">MVC </w:t>
      </w:r>
      <w:r w:rsidR="00F63B6A" w:rsidRPr="009E7ED8">
        <w:rPr>
          <w:rFonts w:ascii="Arial" w:hAnsi="Arial" w:cs="Arial"/>
          <w:i w:val="0"/>
          <w:iCs w:val="0"/>
          <w:color w:val="222222"/>
        </w:rPr>
        <w:t xml:space="preserve">é </w:t>
      </w:r>
      <w:r w:rsidR="005A5255" w:rsidRPr="009E7ED8">
        <w:rPr>
          <w:rFonts w:ascii="Arial" w:hAnsi="Arial" w:cs="Arial"/>
          <w:i w:val="0"/>
          <w:iCs w:val="0"/>
          <w:color w:val="222222"/>
        </w:rPr>
        <w:t>altamente</w:t>
      </w:r>
      <w:r w:rsidR="00F63B6A" w:rsidRPr="009E7ED8">
        <w:rPr>
          <w:rFonts w:ascii="Arial" w:hAnsi="Arial" w:cs="Arial"/>
          <w:i w:val="0"/>
          <w:iCs w:val="0"/>
          <w:color w:val="222222"/>
        </w:rPr>
        <w:t xml:space="preserve"> componentizável ele </w:t>
      </w:r>
      <w:r w:rsidR="00A10F57" w:rsidRPr="009E7ED8">
        <w:rPr>
          <w:rFonts w:ascii="Arial" w:hAnsi="Arial" w:cs="Arial"/>
          <w:i w:val="0"/>
          <w:iCs w:val="0"/>
          <w:color w:val="222222"/>
        </w:rPr>
        <w:t>ajuda</w:t>
      </w:r>
      <w:r w:rsidR="00F63B6A" w:rsidRPr="009E7ED8">
        <w:rPr>
          <w:rFonts w:ascii="Arial" w:hAnsi="Arial" w:cs="Arial"/>
          <w:i w:val="0"/>
          <w:iCs w:val="0"/>
          <w:color w:val="222222"/>
        </w:rPr>
        <w:t>rá no reaproveitamento de código</w:t>
      </w:r>
      <w:r w:rsidR="00A10F57" w:rsidRPr="009E7ED8">
        <w:rPr>
          <w:rFonts w:ascii="Arial" w:hAnsi="Arial" w:cs="Arial"/>
          <w:i w:val="0"/>
          <w:iCs w:val="0"/>
          <w:color w:val="222222"/>
        </w:rPr>
        <w:t>.</w:t>
      </w:r>
    </w:p>
    <w:p w:rsidR="00A10F57" w:rsidRPr="009E7ED8" w:rsidRDefault="00A10F57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</w:p>
    <w:p w:rsidR="003D2BF9" w:rsidRDefault="003D2BF9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  <w:r w:rsidRPr="009E7ED8">
        <w:rPr>
          <w:rFonts w:ascii="Arial" w:hAnsi="Arial" w:cs="Arial"/>
          <w:i w:val="0"/>
          <w:iCs w:val="0"/>
          <w:color w:val="222222"/>
        </w:rPr>
        <w:t xml:space="preserve">Nossa aplicação irá receber e processar uma requisição do usuário na camada de Controllers, nossa lógica de Modelos estará na camada REST e somente </w:t>
      </w:r>
      <w:r w:rsidR="005A5255" w:rsidRPr="009E7ED8">
        <w:rPr>
          <w:rFonts w:ascii="Arial" w:hAnsi="Arial" w:cs="Arial"/>
          <w:i w:val="0"/>
          <w:iCs w:val="0"/>
          <w:color w:val="222222"/>
        </w:rPr>
        <w:t>através</w:t>
      </w:r>
      <w:r w:rsidRPr="009E7ED8">
        <w:rPr>
          <w:rFonts w:ascii="Arial" w:hAnsi="Arial" w:cs="Arial"/>
          <w:i w:val="0"/>
          <w:iCs w:val="0"/>
          <w:color w:val="222222"/>
        </w:rPr>
        <w:t xml:space="preserve"> dessa camada poderemos nos conectar com a persistência</w:t>
      </w:r>
      <w:r w:rsidRPr="009E7ED8">
        <w:rPr>
          <w:rFonts w:ascii="Arial" w:hAnsi="Arial" w:cs="Arial"/>
          <w:i w:val="0"/>
          <w:iCs w:val="0"/>
          <w:color w:val="222222"/>
          <w:sz w:val="18"/>
          <w:szCs w:val="18"/>
        </w:rPr>
        <w:t>.</w:t>
      </w:r>
    </w:p>
    <w:p w:rsidR="0099645F" w:rsidRDefault="0099645F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FC0A91" w:rsidRDefault="00FC0A91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FC0A91" w:rsidRDefault="00FC0A91" w:rsidP="00FC0A91">
      <w:pPr>
        <w:pStyle w:val="Heading2"/>
      </w:pPr>
      <w:r>
        <w:lastRenderedPageBreak/>
        <w:t>Framework de desenvolvimento</w:t>
      </w:r>
    </w:p>
    <w:p w:rsidR="00A534DC" w:rsidRDefault="00FC0A91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  <w:r>
        <w:rPr>
          <w:rFonts w:ascii="Arial" w:hAnsi="Arial" w:cs="Arial"/>
          <w:i w:val="0"/>
          <w:iCs w:val="0"/>
          <w:color w:val="222222"/>
          <w:sz w:val="18"/>
          <w:szCs w:val="18"/>
        </w:rPr>
        <w:t>Iremos utilizar o Yii Framework</w:t>
      </w:r>
      <w:r w:rsidR="00D5737E">
        <w:rPr>
          <w:rFonts w:ascii="Arial" w:hAnsi="Arial" w:cs="Arial"/>
          <w:i w:val="0"/>
          <w:iCs w:val="0"/>
          <w:color w:val="222222"/>
          <w:sz w:val="18"/>
          <w:szCs w:val="18"/>
        </w:rPr>
        <w:t xml:space="preserve"> </w:t>
      </w:r>
      <w:r w:rsidR="00A534DC">
        <w:rPr>
          <w:rFonts w:ascii="Arial" w:hAnsi="Arial" w:cs="Arial"/>
          <w:i w:val="0"/>
          <w:iCs w:val="0"/>
          <w:color w:val="222222"/>
          <w:sz w:val="18"/>
          <w:szCs w:val="18"/>
        </w:rPr>
        <w:t>para o desenvolvimento pois, esse framework disponibiliza diversas bibliotecas auxiliares para agilizar o desenvolvimento</w:t>
      </w:r>
      <w:r w:rsidR="003473DA">
        <w:rPr>
          <w:rFonts w:ascii="Arial" w:hAnsi="Arial" w:cs="Arial"/>
          <w:i w:val="0"/>
          <w:iCs w:val="0"/>
          <w:color w:val="222222"/>
          <w:sz w:val="18"/>
          <w:szCs w:val="18"/>
        </w:rPr>
        <w:t xml:space="preserve"> como classes de Data, Internacionalização, cache entre outras</w:t>
      </w:r>
      <w:r w:rsidR="00A534DC">
        <w:rPr>
          <w:rFonts w:ascii="Arial" w:hAnsi="Arial" w:cs="Arial"/>
          <w:i w:val="0"/>
          <w:iCs w:val="0"/>
          <w:color w:val="222222"/>
          <w:sz w:val="18"/>
          <w:szCs w:val="18"/>
        </w:rPr>
        <w:t>. Ele também fornece o padrão de design MVC que ajudará na separação e reaproveitamento do código.</w:t>
      </w:r>
    </w:p>
    <w:p w:rsidR="00A534DC" w:rsidRDefault="00A534DC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A11721" w:rsidRDefault="00A534DC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  <w:r>
        <w:rPr>
          <w:rFonts w:ascii="Arial" w:hAnsi="Arial" w:cs="Arial"/>
          <w:i w:val="0"/>
          <w:iCs w:val="0"/>
          <w:color w:val="222222"/>
          <w:sz w:val="18"/>
          <w:szCs w:val="18"/>
        </w:rPr>
        <w:t>O Yii facilita a internacionalizaç</w:t>
      </w:r>
      <w:r w:rsidR="00BD091B">
        <w:rPr>
          <w:rFonts w:ascii="Arial" w:hAnsi="Arial" w:cs="Arial"/>
          <w:i w:val="0"/>
          <w:iCs w:val="0"/>
          <w:color w:val="222222"/>
          <w:sz w:val="18"/>
          <w:szCs w:val="18"/>
        </w:rPr>
        <w:t xml:space="preserve">ão do sistema, </w:t>
      </w:r>
      <w:r>
        <w:rPr>
          <w:rFonts w:ascii="Arial" w:hAnsi="Arial" w:cs="Arial"/>
          <w:i w:val="0"/>
          <w:iCs w:val="0"/>
          <w:color w:val="222222"/>
          <w:sz w:val="18"/>
          <w:szCs w:val="18"/>
        </w:rPr>
        <w:t>implementaç</w:t>
      </w:r>
      <w:r w:rsidR="00BD091B">
        <w:rPr>
          <w:rFonts w:ascii="Arial" w:hAnsi="Arial" w:cs="Arial"/>
          <w:i w:val="0"/>
          <w:iCs w:val="0"/>
          <w:color w:val="222222"/>
          <w:sz w:val="18"/>
          <w:szCs w:val="18"/>
        </w:rPr>
        <w:t>ão de cache, arquitetura CDN, herança de templates além de outras facilidades.</w:t>
      </w:r>
    </w:p>
    <w:p w:rsidR="00A11721" w:rsidRDefault="00A11721" w:rsidP="0092539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A11721" w:rsidRDefault="00A11721" w:rsidP="00A11721">
      <w:pPr>
        <w:pStyle w:val="Heading2"/>
      </w:pPr>
      <w:r>
        <w:t>Visualizações</w:t>
      </w:r>
    </w:p>
    <w:p w:rsidR="00A11721" w:rsidRPr="00A11721" w:rsidRDefault="00A11721" w:rsidP="00A11721">
      <w:r>
        <w:t>A aplicação web utilizara a linguagem de marcação HTML5 juntamente com CSS3 e jQuery, com isso poderemos acessar a API da aplicaç</w:t>
      </w:r>
      <w:r w:rsidR="00701B08">
        <w:t>ão e interagirmos com ela, além de poder fazer diversos efeitos</w:t>
      </w:r>
    </w:p>
    <w:p w:rsidR="0099645F" w:rsidRDefault="00A11721" w:rsidP="00A11721">
      <w:pPr>
        <w:pStyle w:val="Heading2"/>
      </w:pPr>
      <w:r>
        <w:t>Banco de Dados</w:t>
      </w:r>
      <w:r w:rsidR="00A534DC">
        <w:t xml:space="preserve"> </w:t>
      </w:r>
    </w:p>
    <w:p w:rsidR="00A11721" w:rsidRDefault="00A11721" w:rsidP="00A11721">
      <w:r>
        <w:t xml:space="preserve">MySQL foi o banco escolhido para </w:t>
      </w:r>
      <w:r w:rsidR="00C340B0">
        <w:t>persistirmos</w:t>
      </w:r>
      <w:r>
        <w:t xml:space="preserve"> dados na aplicação. O MySQL fornece uma abordagem relacional, que será boa para o começo do projeto. Além disso o banco fornece Particionamento de tabelas para escala vertical dos dados, fornece também proxys de conexão, isso facilitara a distribuição e replicação do banco.</w:t>
      </w:r>
    </w:p>
    <w:p w:rsidR="00BD091B" w:rsidRDefault="00BD091B" w:rsidP="00A11721"/>
    <w:p w:rsidR="00BD091B" w:rsidRDefault="00BD091B" w:rsidP="00BD091B">
      <w:pPr>
        <w:pStyle w:val="Heading2"/>
      </w:pPr>
      <w:r>
        <w:t>Repositório de Código</w:t>
      </w:r>
    </w:p>
    <w:p w:rsidR="00BD091B" w:rsidRDefault="00BD091B" w:rsidP="00BD091B"/>
    <w:p w:rsidR="00BD091B" w:rsidRPr="00BD091B" w:rsidRDefault="00BD091B" w:rsidP="00BD091B">
      <w:r>
        <w:t>Utilizaremos o Git para o nosso controle de versão da aplicação. O git fornece uma boa arquitetura para trabalharmos com diversas versões como branches para separação de versões, tags para download de código, gitmodules para dependência de projetos</w:t>
      </w:r>
      <w:r w:rsidR="007178A7">
        <w:t xml:space="preserve">, comparação de código, </w:t>
      </w:r>
      <w:r w:rsidR="005A5255">
        <w:t>etc....</w:t>
      </w:r>
    </w:p>
    <w:p w:rsidR="0054127D" w:rsidRPr="009E7ED8" w:rsidRDefault="0054127D" w:rsidP="0054127D">
      <w:pPr>
        <w:pStyle w:val="Heading1"/>
        <w:shd w:val="clear" w:color="auto" w:fill="E6E6E6"/>
      </w:pPr>
      <w:r w:rsidRPr="009E7ED8">
        <w:t xml:space="preserve">Aplicações envolvidas na solução do </w:t>
      </w:r>
      <w:r w:rsidR="0016617E" w:rsidRPr="009E7ED8">
        <w:t>Youtroll</w:t>
      </w:r>
    </w:p>
    <w:p w:rsidR="00D14ADC" w:rsidRPr="009E7ED8" w:rsidRDefault="00D14ADC" w:rsidP="0054127D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54127D" w:rsidRPr="009E7ED8" w:rsidRDefault="0054127D" w:rsidP="0054127D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  <w:r w:rsidRPr="009E7ED8">
        <w:rPr>
          <w:rFonts w:ascii="Arial" w:hAnsi="Arial" w:cs="Arial"/>
          <w:i w:val="0"/>
          <w:iCs w:val="0"/>
          <w:color w:val="222222"/>
        </w:rPr>
        <w:t xml:space="preserve">A Figura 1 </w:t>
      </w:r>
      <w:r w:rsidR="00207C89" w:rsidRPr="009E7ED8">
        <w:rPr>
          <w:rFonts w:ascii="Arial" w:hAnsi="Arial" w:cs="Arial"/>
          <w:i w:val="0"/>
          <w:iCs w:val="0"/>
          <w:color w:val="222222"/>
        </w:rPr>
        <w:t>apresenta o modelo que a aplicação irá utilizar para se comunicar com outras API’s, como Google, Facebook e Twitter</w:t>
      </w:r>
      <w:r w:rsidRPr="009E7ED8">
        <w:rPr>
          <w:rFonts w:ascii="Arial" w:hAnsi="Arial" w:cs="Arial"/>
          <w:i w:val="0"/>
          <w:iCs w:val="0"/>
          <w:color w:val="222222"/>
        </w:rPr>
        <w:t>.</w:t>
      </w:r>
      <w:r w:rsidR="00207C89" w:rsidRPr="009E7ED8">
        <w:rPr>
          <w:rFonts w:ascii="Arial" w:hAnsi="Arial" w:cs="Arial"/>
          <w:i w:val="0"/>
          <w:iCs w:val="0"/>
          <w:color w:val="222222"/>
        </w:rPr>
        <w:t xml:space="preserve"> Essas API’s serão utilizadas para fazer login no Youtroll, realizar postagens com as tiri</w:t>
      </w:r>
      <w:r w:rsidR="00B95AD6" w:rsidRPr="009E7ED8">
        <w:rPr>
          <w:rFonts w:ascii="Arial" w:hAnsi="Arial" w:cs="Arial"/>
          <w:i w:val="0"/>
          <w:iCs w:val="0"/>
          <w:color w:val="222222"/>
        </w:rPr>
        <w:t>nhas em sua conta ou em uma página nas redes sociais</w:t>
      </w:r>
      <w:r w:rsidR="00207C89" w:rsidRPr="009E7ED8">
        <w:rPr>
          <w:rFonts w:ascii="Arial" w:hAnsi="Arial" w:cs="Arial"/>
          <w:i w:val="0"/>
          <w:iCs w:val="0"/>
          <w:color w:val="222222"/>
        </w:rPr>
        <w:t>.</w:t>
      </w:r>
    </w:p>
    <w:p w:rsidR="001C20E4" w:rsidRPr="009E7ED8" w:rsidRDefault="001C20E4" w:rsidP="0054127D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</w:p>
    <w:p w:rsidR="001C20E4" w:rsidRPr="009E7ED8" w:rsidRDefault="001C20E4" w:rsidP="0054127D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  <w:r w:rsidRPr="009E7ED8">
        <w:rPr>
          <w:rFonts w:ascii="Arial" w:hAnsi="Arial" w:cs="Arial"/>
          <w:i w:val="0"/>
          <w:iCs w:val="0"/>
          <w:color w:val="222222"/>
        </w:rPr>
        <w:t>Além dessas conexões a aplicação ainda poderá compartilhar diversas tirinhas nas redes sociais.</w:t>
      </w:r>
    </w:p>
    <w:p w:rsidR="00D14ADC" w:rsidRPr="009E7ED8" w:rsidRDefault="00D14ADC" w:rsidP="0054127D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</w:p>
    <w:p w:rsidR="00D14ADC" w:rsidRPr="009E7ED8" w:rsidRDefault="00D14ADC" w:rsidP="0054127D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  <w:r w:rsidRPr="009E7ED8">
        <w:rPr>
          <w:rFonts w:ascii="Arial" w:hAnsi="Arial" w:cs="Arial"/>
          <w:i w:val="0"/>
          <w:iCs w:val="0"/>
          <w:color w:val="222222"/>
        </w:rPr>
        <w:t>Um usuário poderá realizar um cadastro para acessar a aplicação, ou simplesmente utilizar o cadastro existente em qualquer uma das três redes sociais listadas. Para isso o Youtroll armazenará o usuário da rede social e um tooken para acesso futuro.</w:t>
      </w:r>
    </w:p>
    <w:p w:rsidR="00D14ADC" w:rsidRPr="009E7ED8" w:rsidRDefault="00D14ADC" w:rsidP="0054127D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D14ADC" w:rsidRPr="009E7ED8" w:rsidRDefault="00D14ADC" w:rsidP="0054127D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54127D" w:rsidRPr="009E7ED8" w:rsidRDefault="0054127D" w:rsidP="0054127D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16617E" w:rsidRPr="009E7ED8" w:rsidRDefault="0016617E" w:rsidP="00C06876">
      <w:pPr>
        <w:pStyle w:val="infoblue0"/>
        <w:spacing w:after="0"/>
        <w:ind w:left="0"/>
        <w:jc w:val="center"/>
        <w:rPr>
          <w:rFonts w:ascii="Arial" w:hAnsi="Arial" w:cs="Arial"/>
          <w:i w:val="0"/>
          <w:iCs w:val="0"/>
          <w:color w:val="222222"/>
          <w:sz w:val="18"/>
          <w:szCs w:val="18"/>
        </w:rPr>
      </w:pPr>
      <w:r w:rsidRPr="009E7ED8">
        <w:rPr>
          <w:i w:val="0"/>
          <w:noProof/>
          <w:color w:val="auto"/>
        </w:rPr>
        <w:lastRenderedPageBreak/>
        <w:drawing>
          <wp:inline distT="0" distB="0" distL="0" distR="0" wp14:anchorId="3EC7E349" wp14:editId="15674F73">
            <wp:extent cx="4560875" cy="4222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87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76" w:rsidRPr="009E7ED8" w:rsidRDefault="00C06876" w:rsidP="00C06876">
      <w:pPr>
        <w:pStyle w:val="infoblue0"/>
        <w:spacing w:after="0"/>
        <w:ind w:left="0"/>
        <w:jc w:val="center"/>
        <w:rPr>
          <w:rFonts w:ascii="Arial" w:hAnsi="Arial" w:cs="Arial"/>
          <w:i w:val="0"/>
          <w:iCs w:val="0"/>
          <w:color w:val="222222"/>
          <w:sz w:val="18"/>
          <w:szCs w:val="18"/>
        </w:rPr>
      </w:pPr>
      <w:r w:rsidRPr="009E7ED8">
        <w:rPr>
          <w:rFonts w:ascii="Arial" w:hAnsi="Arial" w:cs="Arial"/>
          <w:i w:val="0"/>
          <w:iCs w:val="0"/>
          <w:color w:val="222222"/>
          <w:sz w:val="18"/>
          <w:szCs w:val="18"/>
        </w:rPr>
        <w:t>Figura 1 – Integrações das Redes Sociais</w:t>
      </w:r>
    </w:p>
    <w:p w:rsidR="0016617E" w:rsidRPr="009E7ED8" w:rsidRDefault="0016617E" w:rsidP="004C1830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16617E" w:rsidRPr="009E7ED8" w:rsidRDefault="0016617E" w:rsidP="00CD1504">
      <w:pPr>
        <w:pStyle w:val="infoblue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3D2BF9" w:rsidRPr="009E7ED8" w:rsidRDefault="003D2BF9" w:rsidP="00CD1504">
      <w:pPr>
        <w:pStyle w:val="infoblue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3D2BF9" w:rsidRPr="009E7ED8" w:rsidRDefault="003D2BF9" w:rsidP="00CD1504">
      <w:pPr>
        <w:pStyle w:val="infoblue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3D2BF9" w:rsidRPr="009E7ED8" w:rsidRDefault="003D2BF9" w:rsidP="00CD1504">
      <w:pPr>
        <w:pStyle w:val="infoblue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455E47" w:rsidRPr="009E7ED8" w:rsidRDefault="00455E47" w:rsidP="00CD1504">
      <w:pPr>
        <w:pStyle w:val="infoblue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455E47" w:rsidRPr="009E7ED8" w:rsidRDefault="00455E47" w:rsidP="00CD1504">
      <w:pPr>
        <w:pStyle w:val="infoblue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455E47" w:rsidRPr="009E7ED8" w:rsidRDefault="00455E47" w:rsidP="00CD1504">
      <w:pPr>
        <w:pStyle w:val="infoblue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16617E" w:rsidRPr="009E7ED8" w:rsidRDefault="0016617E" w:rsidP="00CD1504">
      <w:pPr>
        <w:pStyle w:val="infoblue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bookmarkEnd w:id="3"/>
    <w:p w:rsidR="00A07B64" w:rsidRPr="009E7ED8" w:rsidRDefault="00A07B64" w:rsidP="00A07B64">
      <w:pPr>
        <w:pStyle w:val="Heading1"/>
        <w:shd w:val="clear" w:color="auto" w:fill="E6E6E6"/>
      </w:pPr>
      <w:r w:rsidRPr="009E7ED8">
        <w:t>Interessados e contatos</w:t>
      </w:r>
    </w:p>
    <w:p w:rsidR="004C1543" w:rsidRPr="009E7ED8" w:rsidRDefault="004C1543" w:rsidP="004C1543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  <w:sz w:val="18"/>
          <w:szCs w:val="18"/>
        </w:rPr>
      </w:pPr>
    </w:p>
    <w:p w:rsidR="004C1543" w:rsidRPr="009E7ED8" w:rsidRDefault="00913F60" w:rsidP="004C1543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  <w:r w:rsidRPr="009E7ED8">
        <w:rPr>
          <w:rFonts w:ascii="Arial" w:hAnsi="Arial" w:cs="Arial"/>
          <w:i w:val="0"/>
          <w:iCs w:val="0"/>
          <w:color w:val="222222"/>
        </w:rPr>
        <w:t xml:space="preserve">No diagrama da Figura 2, mostramos que a aplicação terá uma camada REST para integração com diversos sistemas de forma </w:t>
      </w:r>
      <w:r w:rsidR="005A5255" w:rsidRPr="009E7ED8">
        <w:rPr>
          <w:rFonts w:ascii="Arial" w:hAnsi="Arial" w:cs="Arial"/>
          <w:i w:val="0"/>
          <w:iCs w:val="0"/>
          <w:color w:val="222222"/>
        </w:rPr>
        <w:t>flexível</w:t>
      </w:r>
      <w:r w:rsidRPr="009E7ED8">
        <w:rPr>
          <w:rFonts w:ascii="Arial" w:hAnsi="Arial" w:cs="Arial"/>
          <w:i w:val="0"/>
          <w:iCs w:val="0"/>
          <w:color w:val="222222"/>
        </w:rPr>
        <w:t xml:space="preserve"> e escalável. Teremos essa camada, onde o usuário irá interagir com a Aplicação Web Youtroll para realizar suas </w:t>
      </w:r>
      <w:r w:rsidR="005A5255" w:rsidRPr="009E7ED8">
        <w:rPr>
          <w:rFonts w:ascii="Arial" w:hAnsi="Arial" w:cs="Arial"/>
          <w:i w:val="0"/>
          <w:iCs w:val="0"/>
          <w:color w:val="222222"/>
        </w:rPr>
        <w:t>operações</w:t>
      </w:r>
      <w:r w:rsidRPr="009E7ED8">
        <w:rPr>
          <w:rFonts w:ascii="Arial" w:hAnsi="Arial" w:cs="Arial"/>
          <w:i w:val="0"/>
          <w:iCs w:val="0"/>
          <w:color w:val="222222"/>
        </w:rPr>
        <w:t>, essa aplicação irá interagir com a API para receber e enviar dados.</w:t>
      </w:r>
    </w:p>
    <w:p w:rsidR="00913F60" w:rsidRPr="009E7ED8" w:rsidRDefault="00913F60" w:rsidP="004C1543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</w:p>
    <w:p w:rsidR="00913F60" w:rsidRPr="009E7ED8" w:rsidRDefault="00913F60" w:rsidP="004C1543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  <w:r w:rsidRPr="009E7ED8">
        <w:rPr>
          <w:rFonts w:ascii="Arial" w:hAnsi="Arial" w:cs="Arial"/>
          <w:i w:val="0"/>
          <w:iCs w:val="0"/>
          <w:color w:val="222222"/>
        </w:rPr>
        <w:t xml:space="preserve">Aplicações Mobile também poderão se integrar com o serviço, aplicações </w:t>
      </w:r>
      <w:r w:rsidR="005A5255" w:rsidRPr="009E7ED8">
        <w:rPr>
          <w:rFonts w:ascii="Arial" w:hAnsi="Arial" w:cs="Arial"/>
          <w:i w:val="0"/>
          <w:iCs w:val="0"/>
          <w:color w:val="222222"/>
        </w:rPr>
        <w:t>nativas</w:t>
      </w:r>
      <w:r w:rsidRPr="009E7ED8">
        <w:rPr>
          <w:rFonts w:ascii="Arial" w:hAnsi="Arial" w:cs="Arial"/>
          <w:i w:val="0"/>
          <w:iCs w:val="0"/>
          <w:color w:val="222222"/>
        </w:rPr>
        <w:t xml:space="preserve"> ou PhoneGap para Android, iPhone, iPad e Tablets em geral, irão se comunicar diretamente com a API para envio e recebimento de dados.</w:t>
      </w:r>
    </w:p>
    <w:p w:rsidR="00913F60" w:rsidRPr="009E7ED8" w:rsidRDefault="00913F60" w:rsidP="004C1543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</w:p>
    <w:p w:rsidR="00913F60" w:rsidRPr="009E7ED8" w:rsidRDefault="00913F60" w:rsidP="004C1543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  <w:r w:rsidRPr="009E7ED8">
        <w:rPr>
          <w:rFonts w:ascii="Arial" w:hAnsi="Arial" w:cs="Arial"/>
          <w:i w:val="0"/>
          <w:iCs w:val="0"/>
          <w:color w:val="222222"/>
        </w:rPr>
        <w:t>Qualquer outra aplicação pode interagir com a API, basta ter um cadastro da aplicação no Banco de dados do Youtroll, com isso a aplicação terá tookens para acessar a API e solicitar informações.</w:t>
      </w:r>
    </w:p>
    <w:p w:rsidR="00913F60" w:rsidRPr="009E7ED8" w:rsidRDefault="00913F60" w:rsidP="004C1543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</w:p>
    <w:p w:rsidR="00913F60" w:rsidRPr="009E7ED8" w:rsidRDefault="00913F60" w:rsidP="004C1543">
      <w:pPr>
        <w:pStyle w:val="infoblue0"/>
        <w:spacing w:after="0"/>
        <w:ind w:left="0"/>
        <w:jc w:val="both"/>
        <w:rPr>
          <w:rFonts w:ascii="Arial" w:hAnsi="Arial" w:cs="Arial"/>
          <w:i w:val="0"/>
          <w:iCs w:val="0"/>
          <w:color w:val="222222"/>
        </w:rPr>
      </w:pPr>
      <w:r w:rsidRPr="009E7ED8">
        <w:rPr>
          <w:rFonts w:ascii="Arial" w:hAnsi="Arial" w:cs="Arial"/>
          <w:i w:val="0"/>
          <w:iCs w:val="0"/>
          <w:color w:val="222222"/>
        </w:rPr>
        <w:t>Esse trafego de dados irá trabalhar e cima do protocolo oAuth 2.0, isso trará uma maior confiabilidade para o sistema e integridade dos dados.</w:t>
      </w:r>
    </w:p>
    <w:p w:rsidR="004C1543" w:rsidRPr="009E7ED8" w:rsidRDefault="004C1543" w:rsidP="004C1543"/>
    <w:p w:rsidR="002E611D" w:rsidRPr="009E7ED8" w:rsidRDefault="002A7779" w:rsidP="002A7779">
      <w:pPr>
        <w:pStyle w:val="infoblue0"/>
        <w:ind w:left="0"/>
        <w:jc w:val="center"/>
        <w:rPr>
          <w:i w:val="0"/>
          <w:color w:val="auto"/>
        </w:rPr>
      </w:pPr>
      <w:r w:rsidRPr="009E7ED8">
        <w:rPr>
          <w:i w:val="0"/>
          <w:noProof/>
          <w:color w:val="auto"/>
        </w:rPr>
        <w:drawing>
          <wp:inline distT="0" distB="0" distL="0" distR="0">
            <wp:extent cx="5732145" cy="422211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11D" w:rsidRPr="009E7ED8" w:rsidRDefault="002E611D" w:rsidP="002A7779">
      <w:pPr>
        <w:pStyle w:val="infoblue0"/>
        <w:keepNext/>
        <w:ind w:left="0"/>
        <w:jc w:val="center"/>
      </w:pPr>
    </w:p>
    <w:p w:rsidR="002E611D" w:rsidRPr="009E7ED8" w:rsidRDefault="00B27E44" w:rsidP="002E611D">
      <w:pPr>
        <w:pStyle w:val="Caption"/>
        <w:jc w:val="center"/>
      </w:pPr>
      <w:r w:rsidRPr="009E7ED8">
        <w:t>Figura 1 – Integrações com o Youtroll</w:t>
      </w:r>
    </w:p>
    <w:p w:rsidR="005F2FDD" w:rsidRPr="009E7ED8" w:rsidRDefault="005F2FDD" w:rsidP="005F2FDD"/>
    <w:p w:rsidR="005F2FDD" w:rsidRPr="009E7ED8" w:rsidRDefault="005F2FDD" w:rsidP="005F2FDD"/>
    <w:p w:rsidR="005F2FDD" w:rsidRPr="009E7ED8" w:rsidRDefault="005F2FDD" w:rsidP="005F2FDD"/>
    <w:p w:rsidR="005F2FDD" w:rsidRPr="009E7ED8" w:rsidRDefault="005F2FDD" w:rsidP="005F2FDD"/>
    <w:p w:rsidR="005F2FDD" w:rsidRPr="009E7ED8" w:rsidRDefault="005F2FDD" w:rsidP="005F2FDD"/>
    <w:p w:rsidR="002E611D" w:rsidRPr="009E7ED8" w:rsidRDefault="002E611D" w:rsidP="002E611D">
      <w:pPr>
        <w:pStyle w:val="Heading1"/>
        <w:shd w:val="clear" w:color="auto" w:fill="E6E6E6"/>
      </w:pPr>
      <w:r w:rsidRPr="009E7ED8">
        <w:t>Interessados e contatos</w:t>
      </w:r>
    </w:p>
    <w:p w:rsidR="002E611D" w:rsidRPr="009E7ED8" w:rsidRDefault="002E611D" w:rsidP="00236334">
      <w:pPr>
        <w:pStyle w:val="infoblue0"/>
        <w:ind w:left="0"/>
        <w:jc w:val="both"/>
        <w:rPr>
          <w:i w:val="0"/>
          <w:color w:val="auto"/>
        </w:rPr>
      </w:pPr>
    </w:p>
    <w:p w:rsidR="004C1830" w:rsidRPr="009E7ED8" w:rsidRDefault="00397138" w:rsidP="007B059E">
      <w:pPr>
        <w:pStyle w:val="infoblue0"/>
        <w:ind w:left="0"/>
        <w:jc w:val="both"/>
        <w:rPr>
          <w:i w:val="0"/>
          <w:color w:val="auto"/>
        </w:rPr>
      </w:pPr>
      <w:r w:rsidRPr="009E7ED8">
        <w:rPr>
          <w:i w:val="0"/>
          <w:color w:val="auto"/>
        </w:rPr>
        <w:t>ERIKO BRITO</w:t>
      </w:r>
      <w:r w:rsidR="004C1830" w:rsidRPr="009E7ED8">
        <w:rPr>
          <w:i w:val="0"/>
          <w:color w:val="auto"/>
        </w:rPr>
        <w:t xml:space="preserve"> </w:t>
      </w:r>
      <w:r w:rsidR="0009772A" w:rsidRPr="009E7ED8">
        <w:rPr>
          <w:i w:val="0"/>
          <w:color w:val="auto"/>
        </w:rPr>
        <w:t xml:space="preserve">– </w:t>
      </w:r>
      <w:r w:rsidR="007B623C" w:rsidRPr="009E7ED8">
        <w:t>&lt;EMAIL STAKEHOLDER&gt;</w:t>
      </w:r>
      <w:r w:rsidR="0009772A" w:rsidRPr="009E7ED8">
        <w:rPr>
          <w:i w:val="0"/>
          <w:color w:val="auto"/>
        </w:rPr>
        <w:t>–</w:t>
      </w:r>
      <w:r w:rsidR="001666C2" w:rsidRPr="009E7ED8">
        <w:rPr>
          <w:i w:val="0"/>
          <w:color w:val="auto"/>
        </w:rPr>
        <w:t xml:space="preserve"> </w:t>
      </w:r>
      <w:r w:rsidR="005C3096" w:rsidRPr="009E7ED8">
        <w:rPr>
          <w:i w:val="0"/>
          <w:color w:val="auto"/>
        </w:rPr>
        <w:t>GERENTE DE PROJETOS</w:t>
      </w:r>
    </w:p>
    <w:p w:rsidR="007B623C" w:rsidRPr="009E7ED8" w:rsidRDefault="00065FCB" w:rsidP="007B623C">
      <w:pPr>
        <w:pStyle w:val="infoblue0"/>
        <w:ind w:left="0"/>
        <w:jc w:val="both"/>
        <w:rPr>
          <w:i w:val="0"/>
          <w:color w:val="auto"/>
        </w:rPr>
      </w:pPr>
      <w:r w:rsidRPr="009E7ED8">
        <w:rPr>
          <w:i w:val="0"/>
          <w:color w:val="auto"/>
        </w:rPr>
        <w:t>LUCAS</w:t>
      </w:r>
      <w:r w:rsidR="00577580">
        <w:rPr>
          <w:i w:val="0"/>
          <w:color w:val="auto"/>
        </w:rPr>
        <w:t xml:space="preserve"> VIEIRA</w:t>
      </w:r>
      <w:r w:rsidR="007B623C" w:rsidRPr="009E7ED8">
        <w:rPr>
          <w:i w:val="0"/>
          <w:color w:val="auto"/>
        </w:rPr>
        <w:t xml:space="preserve"> – </w:t>
      </w:r>
      <w:r w:rsidR="007B623C" w:rsidRPr="009E7ED8">
        <w:t>&lt;EMAIL STAKEHOLDER&gt;</w:t>
      </w:r>
      <w:r w:rsidR="007B623C" w:rsidRPr="009E7ED8">
        <w:rPr>
          <w:i w:val="0"/>
          <w:color w:val="auto"/>
        </w:rPr>
        <w:t xml:space="preserve">– </w:t>
      </w:r>
      <w:r w:rsidRPr="009E7ED8">
        <w:rPr>
          <w:i w:val="0"/>
          <w:color w:val="auto"/>
        </w:rPr>
        <w:t>ARQUITETO DE SOFTWARE</w:t>
      </w:r>
    </w:p>
    <w:p w:rsidR="007B623C" w:rsidRPr="009E7ED8" w:rsidRDefault="00065FCB" w:rsidP="007B059E">
      <w:pPr>
        <w:pStyle w:val="infoblue0"/>
        <w:ind w:left="0"/>
        <w:jc w:val="both"/>
        <w:rPr>
          <w:i w:val="0"/>
          <w:color w:val="auto"/>
        </w:rPr>
      </w:pPr>
      <w:r w:rsidRPr="009E7ED8">
        <w:rPr>
          <w:i w:val="0"/>
          <w:color w:val="auto"/>
        </w:rPr>
        <w:t>ÍTALO LELIS DE VIETRO</w:t>
      </w:r>
      <w:r w:rsidR="007B623C" w:rsidRPr="009E7ED8">
        <w:rPr>
          <w:i w:val="0"/>
          <w:color w:val="auto"/>
        </w:rPr>
        <w:t>–</w:t>
      </w:r>
      <w:r w:rsidRPr="009E7ED8">
        <w:rPr>
          <w:i w:val="0"/>
          <w:color w:val="auto"/>
        </w:rPr>
        <w:t xml:space="preserve"> </w:t>
      </w:r>
      <w:hyperlink r:id="rId13" w:history="1">
        <w:r w:rsidRPr="009E7ED8">
          <w:rPr>
            <w:rStyle w:val="Hyperlink"/>
            <w:i w:val="0"/>
          </w:rPr>
          <w:t>italolelis@gmail.com</w:t>
        </w:r>
      </w:hyperlink>
      <w:r w:rsidRPr="009E7ED8">
        <w:rPr>
          <w:i w:val="0"/>
          <w:color w:val="auto"/>
        </w:rPr>
        <w:t xml:space="preserve"> </w:t>
      </w:r>
      <w:r w:rsidR="007B623C" w:rsidRPr="009E7ED8">
        <w:rPr>
          <w:i w:val="0"/>
          <w:color w:val="auto"/>
        </w:rPr>
        <w:t xml:space="preserve">– </w:t>
      </w:r>
      <w:r w:rsidR="008F52C5" w:rsidRPr="009E7ED8">
        <w:rPr>
          <w:i w:val="0"/>
          <w:color w:val="auto"/>
        </w:rPr>
        <w:t>ENGENHEIRO DE SOFTWARE</w:t>
      </w:r>
    </w:p>
    <w:p w:rsidR="007B623C" w:rsidRPr="009E7ED8" w:rsidRDefault="008F52C5" w:rsidP="007B623C">
      <w:pPr>
        <w:pStyle w:val="infoblue0"/>
        <w:ind w:left="0"/>
        <w:jc w:val="both"/>
        <w:rPr>
          <w:i w:val="0"/>
          <w:color w:val="auto"/>
        </w:rPr>
      </w:pPr>
      <w:r w:rsidRPr="009E7ED8">
        <w:rPr>
          <w:i w:val="0"/>
          <w:color w:val="auto"/>
        </w:rPr>
        <w:t>FABIANO CARNEIRO</w:t>
      </w:r>
      <w:r w:rsidR="007B623C" w:rsidRPr="009E7ED8">
        <w:rPr>
          <w:i w:val="0"/>
          <w:color w:val="auto"/>
        </w:rPr>
        <w:t xml:space="preserve"> – </w:t>
      </w:r>
      <w:r w:rsidR="00962845">
        <w:t>fabiano.lothor@gmail.com</w:t>
      </w:r>
      <w:r w:rsidR="007E71FD" w:rsidRPr="009E7ED8">
        <w:t xml:space="preserve"> </w:t>
      </w:r>
      <w:r w:rsidR="007B623C" w:rsidRPr="009E7ED8">
        <w:rPr>
          <w:i w:val="0"/>
          <w:color w:val="auto"/>
        </w:rPr>
        <w:t xml:space="preserve">– </w:t>
      </w:r>
      <w:r w:rsidRPr="009E7ED8">
        <w:rPr>
          <w:i w:val="0"/>
          <w:color w:val="auto"/>
        </w:rPr>
        <w:t>ENGENHEIRO DE SOFTWARE</w:t>
      </w:r>
    </w:p>
    <w:p w:rsidR="007B623C" w:rsidRPr="009E7ED8" w:rsidRDefault="008F52C5" w:rsidP="007B623C">
      <w:pPr>
        <w:pStyle w:val="infoblue0"/>
        <w:ind w:left="0"/>
        <w:jc w:val="both"/>
        <w:rPr>
          <w:i w:val="0"/>
          <w:color w:val="auto"/>
        </w:rPr>
      </w:pPr>
      <w:r w:rsidRPr="009E7ED8">
        <w:rPr>
          <w:i w:val="0"/>
          <w:color w:val="auto"/>
        </w:rPr>
        <w:t>RODOLFO ALMEIDA</w:t>
      </w:r>
      <w:r w:rsidR="007B623C" w:rsidRPr="009E7ED8">
        <w:rPr>
          <w:i w:val="0"/>
          <w:color w:val="auto"/>
        </w:rPr>
        <w:t xml:space="preserve"> – </w:t>
      </w:r>
      <w:r w:rsidR="00734382">
        <w:t>rodolfoidez@gmail.com</w:t>
      </w:r>
      <w:r w:rsidR="007E71FD" w:rsidRPr="009E7ED8">
        <w:t xml:space="preserve"> </w:t>
      </w:r>
      <w:r w:rsidR="007B623C" w:rsidRPr="009E7ED8">
        <w:rPr>
          <w:i w:val="0"/>
          <w:color w:val="auto"/>
        </w:rPr>
        <w:t xml:space="preserve">– </w:t>
      </w:r>
      <w:r w:rsidRPr="009E7ED8">
        <w:rPr>
          <w:i w:val="0"/>
          <w:color w:val="auto"/>
        </w:rPr>
        <w:t>ENGENHEIRO DE SOFTWARE</w:t>
      </w:r>
    </w:p>
    <w:p w:rsidR="007B623C" w:rsidRPr="009E7ED8" w:rsidRDefault="008F52C5" w:rsidP="007B059E">
      <w:pPr>
        <w:pStyle w:val="infoblue0"/>
        <w:ind w:left="0"/>
        <w:jc w:val="both"/>
        <w:rPr>
          <w:i w:val="0"/>
          <w:color w:val="auto"/>
        </w:rPr>
      </w:pPr>
      <w:r w:rsidRPr="009E7ED8">
        <w:rPr>
          <w:i w:val="0"/>
          <w:color w:val="auto"/>
        </w:rPr>
        <w:t xml:space="preserve">JOÃO </w:t>
      </w:r>
      <w:r w:rsidR="007E71FD" w:rsidRPr="009E7ED8">
        <w:rPr>
          <w:i w:val="0"/>
          <w:color w:val="auto"/>
        </w:rPr>
        <w:t xml:space="preserve">DE ARAÚJO </w:t>
      </w:r>
      <w:r w:rsidRPr="009E7ED8">
        <w:rPr>
          <w:i w:val="0"/>
          <w:color w:val="auto"/>
        </w:rPr>
        <w:t>NETO</w:t>
      </w:r>
      <w:r w:rsidR="007B623C" w:rsidRPr="009E7ED8">
        <w:rPr>
          <w:i w:val="0"/>
          <w:color w:val="auto"/>
        </w:rPr>
        <w:t xml:space="preserve"> – </w:t>
      </w:r>
      <w:hyperlink r:id="rId14" w:history="1">
        <w:r w:rsidR="007E71FD" w:rsidRPr="009E7ED8">
          <w:rPr>
            <w:rStyle w:val="Hyperlink"/>
          </w:rPr>
          <w:t>joaoneto20@gmail.com</w:t>
        </w:r>
      </w:hyperlink>
      <w:r w:rsidR="007E71FD" w:rsidRPr="009E7ED8">
        <w:t xml:space="preserve"> - </w:t>
      </w:r>
      <w:r w:rsidRPr="009E7ED8">
        <w:rPr>
          <w:i w:val="0"/>
          <w:color w:val="auto"/>
        </w:rPr>
        <w:t>ENGENHEIRO DE SOFTWARE</w:t>
      </w:r>
    </w:p>
    <w:sectPr w:rsidR="007B623C" w:rsidRPr="009E7ED8" w:rsidSect="00C87F37">
      <w:headerReference w:type="default" r:id="rId15"/>
      <w:footerReference w:type="default" r:id="rId16"/>
      <w:pgSz w:w="11907" w:h="16840" w:code="9"/>
      <w:pgMar w:top="1440" w:right="1440" w:bottom="179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430" w:rsidRDefault="00E16430" w:rsidP="00C148AC">
      <w:r>
        <w:separator/>
      </w:r>
    </w:p>
  </w:endnote>
  <w:endnote w:type="continuationSeparator" w:id="0">
    <w:p w:rsidR="00E16430" w:rsidRDefault="00E16430" w:rsidP="00C1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Ind w:w="-17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655"/>
      <w:gridCol w:w="1560"/>
    </w:tblGrid>
    <w:tr w:rsidR="00E06BF1" w:rsidRPr="00771B8E" w:rsidTr="00F43F60">
      <w:tc>
        <w:tcPr>
          <w:tcW w:w="7655" w:type="dxa"/>
          <w:tcBorders>
            <w:top w:val="nil"/>
            <w:left w:val="nil"/>
            <w:bottom w:val="nil"/>
            <w:right w:val="nil"/>
          </w:tcBorders>
        </w:tcPr>
        <w:p w:rsidR="00E06BF1" w:rsidRPr="00D0486C" w:rsidRDefault="00FD084B" w:rsidP="00FD084B">
          <w:pPr>
            <w:rPr>
              <w:lang w:val="en-US"/>
            </w:rPr>
          </w:pPr>
          <w:r w:rsidRPr="00D0486C">
            <w:rPr>
              <w:lang w:val="en-US"/>
            </w:rPr>
            <w:t xml:space="preserve">You Troll </w:t>
          </w:r>
          <w:r w:rsidR="00E06BF1" w:rsidRPr="00D0486C">
            <w:rPr>
              <w:lang w:val="en-US"/>
            </w:rPr>
            <w:t xml:space="preserve"> </w:t>
          </w:r>
          <w:r w:rsidRPr="00D0486C">
            <w:rPr>
              <w:lang w:val="en-US"/>
            </w:rPr>
            <w:t xml:space="preserve"> </w:t>
          </w:r>
          <w:r w:rsidR="00E06BF1" w:rsidRPr="00D0486C">
            <w:rPr>
              <w:lang w:val="en-US"/>
            </w:rPr>
            <w:br/>
          </w:r>
          <w:hyperlink r:id="rId1" w:history="1">
            <w:r w:rsidRPr="00D0486C">
              <w:rPr>
                <w:rStyle w:val="Hyperlink"/>
                <w:lang w:val="en-US"/>
              </w:rPr>
              <w:t>http://www.youtroll.com.br</w:t>
            </w:r>
          </w:hyperlink>
          <w:r w:rsidRPr="00D0486C">
            <w:rPr>
              <w:lang w:val="en-US"/>
            </w:rPr>
            <w:t xml:space="preserve"> </w:t>
          </w:r>
          <w:r w:rsidR="00E06BF1" w:rsidRPr="00D0486C">
            <w:rPr>
              <w:lang w:val="en-US"/>
            </w:rPr>
            <w:t xml:space="preserve">∙ </w:t>
          </w:r>
          <w:r w:rsidRPr="00D0486C">
            <w:rPr>
              <w:lang w:val="en-US"/>
            </w:rPr>
            <w:t>contato@youtroll.com.br</w:t>
          </w:r>
          <w:r w:rsidR="00E06BF1" w:rsidRPr="00D0486C">
            <w:rPr>
              <w:lang w:val="en-US"/>
            </w:rPr>
            <w:t xml:space="preserve"> ∙</w:t>
          </w:r>
          <w:r w:rsidRPr="00D0486C">
            <w:rPr>
              <w:lang w:val="en-US"/>
            </w:rPr>
            <w:t xml:space="preserve"> +55 83 0000-0000</w:t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:rsidR="00E06BF1" w:rsidRPr="00771B8E" w:rsidRDefault="00E06BF1" w:rsidP="00296FDD">
          <w:pPr>
            <w:jc w:val="right"/>
          </w:pPr>
          <w:r w:rsidRPr="00771B8E">
            <w:t xml:space="preserve">Página </w:t>
          </w:r>
          <w:r w:rsidR="004A7733" w:rsidRPr="00771B8E">
            <w:rPr>
              <w:rStyle w:val="PageNumber"/>
            </w:rPr>
            <w:fldChar w:fldCharType="begin"/>
          </w:r>
          <w:r w:rsidRPr="00771B8E">
            <w:rPr>
              <w:rStyle w:val="PageNumber"/>
            </w:rPr>
            <w:instrText xml:space="preserve"> PAGE </w:instrText>
          </w:r>
          <w:r w:rsidR="004A7733" w:rsidRPr="00771B8E">
            <w:rPr>
              <w:rStyle w:val="PageNumber"/>
            </w:rPr>
            <w:fldChar w:fldCharType="separate"/>
          </w:r>
          <w:r w:rsidR="00715CF2">
            <w:rPr>
              <w:rStyle w:val="PageNumber"/>
              <w:noProof/>
            </w:rPr>
            <w:t>2</w:t>
          </w:r>
          <w:r w:rsidR="004A7733" w:rsidRPr="00771B8E">
            <w:rPr>
              <w:rStyle w:val="PageNumber"/>
            </w:rPr>
            <w:fldChar w:fldCharType="end"/>
          </w:r>
          <w:r w:rsidRPr="00771B8E">
            <w:rPr>
              <w:rStyle w:val="PageNumber"/>
            </w:rPr>
            <w:t xml:space="preserve"> de </w:t>
          </w:r>
          <w:fldSimple w:instr=" NUMPAGES  \* MERGEFORMAT ">
            <w:r w:rsidR="00715CF2" w:rsidRPr="00715CF2">
              <w:rPr>
                <w:rStyle w:val="PageNumber"/>
                <w:noProof/>
              </w:rPr>
              <w:t>9</w:t>
            </w:r>
          </w:fldSimple>
        </w:p>
      </w:tc>
    </w:tr>
  </w:tbl>
  <w:p w:rsidR="00E06BF1" w:rsidRDefault="00E06B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430" w:rsidRDefault="00E16430" w:rsidP="00C148AC">
      <w:r>
        <w:separator/>
      </w:r>
    </w:p>
  </w:footnote>
  <w:footnote w:type="continuationSeparator" w:id="0">
    <w:p w:rsidR="00E16430" w:rsidRDefault="00E16430" w:rsidP="00C148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38" w:type="dxa"/>
      <w:tblInd w:w="250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89"/>
      <w:gridCol w:w="4349"/>
    </w:tblGrid>
    <w:tr w:rsidR="00E06BF1" w:rsidRPr="00A02623">
      <w:trPr>
        <w:trHeight w:val="269"/>
      </w:trPr>
      <w:tc>
        <w:tcPr>
          <w:tcW w:w="4689" w:type="dxa"/>
          <w:tcBorders>
            <w:bottom w:val="single" w:sz="4" w:space="0" w:color="auto"/>
          </w:tcBorders>
        </w:tcPr>
        <w:p w:rsidR="00E06BF1" w:rsidRDefault="00E06BF1" w:rsidP="00C54FC2">
          <w:r>
            <w:t xml:space="preserve">RELATÓRIO DE </w:t>
          </w:r>
          <w:r w:rsidR="00C54FC2">
            <w:t>DEFINIÇÃO DA ARQUITETURA</w:t>
          </w:r>
        </w:p>
      </w:tc>
      <w:tc>
        <w:tcPr>
          <w:tcW w:w="4349" w:type="dxa"/>
          <w:tcBorders>
            <w:bottom w:val="single" w:sz="4" w:space="0" w:color="auto"/>
          </w:tcBorders>
        </w:tcPr>
        <w:p w:rsidR="00E06BF1" w:rsidRPr="001B351E" w:rsidRDefault="00E06BF1" w:rsidP="00715CF2">
          <w:pPr>
            <w:jc w:val="right"/>
          </w:pPr>
          <w:r w:rsidRPr="001B351E">
            <w:t>Versão</w:t>
          </w:r>
          <w:r w:rsidR="00A02623" w:rsidRPr="001B351E">
            <w:t xml:space="preserve"> </w:t>
          </w:r>
          <w:r w:rsidR="001B351E" w:rsidRPr="001B351E">
            <w:t>1.</w:t>
          </w:r>
          <w:r w:rsidR="00715CF2">
            <w:t>1</w:t>
          </w:r>
          <w:r w:rsidRPr="001B351E">
            <w:t xml:space="preserve"> </w:t>
          </w:r>
          <w:r w:rsidR="004A7733">
            <w:fldChar w:fldCharType="begin"/>
          </w:r>
          <w:r w:rsidRPr="001B351E">
            <w:instrText xml:space="preserve"> DOCVARIABLE numVersao </w:instrText>
          </w:r>
          <w:r w:rsidR="004A7733">
            <w:fldChar w:fldCharType="end"/>
          </w:r>
        </w:p>
      </w:tc>
    </w:tr>
  </w:tbl>
  <w:p w:rsidR="00E06BF1" w:rsidRPr="001B351E" w:rsidRDefault="00E06B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2A4777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A05583"/>
    <w:multiLevelType w:val="multilevel"/>
    <w:tmpl w:val="BAB67B9C"/>
    <w:lvl w:ilvl="0">
      <w:start w:val="1"/>
      <w:numFmt w:val="decimal"/>
      <w:pStyle w:val="NumeracaoPassos"/>
      <w:lvlText w:val="[P%1]"/>
      <w:lvlJc w:val="left"/>
      <w:pPr>
        <w:tabs>
          <w:tab w:val="num" w:pos="1077"/>
        </w:tabs>
        <w:ind w:left="357" w:firstLine="0"/>
      </w:pPr>
      <w:rPr>
        <w:rFonts w:hint="default"/>
      </w:rPr>
    </w:lvl>
    <w:lvl w:ilvl="1">
      <w:start w:val="1"/>
      <w:numFmt w:val="decimal"/>
      <w:lvlText w:val="[P %1.%2]"/>
      <w:lvlJc w:val="left"/>
      <w:pPr>
        <w:tabs>
          <w:tab w:val="num" w:pos="1571"/>
        </w:tabs>
        <w:ind w:left="357" w:firstLine="494"/>
      </w:pPr>
      <w:rPr>
        <w:rFonts w:hint="default"/>
      </w:rPr>
    </w:lvl>
    <w:lvl w:ilvl="2">
      <w:start w:val="1"/>
      <w:numFmt w:val="decimal"/>
      <w:lvlText w:val="[P %1.%2.%3]"/>
      <w:lvlJc w:val="left"/>
      <w:pPr>
        <w:tabs>
          <w:tab w:val="num" w:pos="2138"/>
        </w:tabs>
        <w:ind w:left="357" w:firstLine="1061"/>
      </w:pPr>
      <w:rPr>
        <w:rFonts w:hint="default"/>
      </w:rPr>
    </w:lvl>
    <w:lvl w:ilvl="3">
      <w:start w:val="1"/>
      <w:numFmt w:val="decimal"/>
      <w:lvlText w:val="[P %1.%2.%3.%4]"/>
      <w:lvlJc w:val="left"/>
      <w:pPr>
        <w:tabs>
          <w:tab w:val="num" w:pos="3065"/>
        </w:tabs>
        <w:ind w:left="357" w:firstLine="1628"/>
      </w:pPr>
      <w:rPr>
        <w:rFonts w:hint="default"/>
      </w:rPr>
    </w:lvl>
    <w:lvl w:ilvl="4">
      <w:start w:val="1"/>
      <w:numFmt w:val="decimal"/>
      <w:lvlText w:val="[P %1.%2.%3.%4.%5]"/>
      <w:lvlJc w:val="left"/>
      <w:pPr>
        <w:tabs>
          <w:tab w:val="num" w:pos="3632"/>
        </w:tabs>
        <w:ind w:left="357" w:firstLine="21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"/>
        </w:tabs>
        <w:ind w:left="3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7"/>
        </w:tabs>
        <w:ind w:left="3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7"/>
        </w:tabs>
        <w:ind w:left="3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7"/>
        </w:tabs>
        <w:ind w:left="357" w:firstLine="0"/>
      </w:pPr>
      <w:rPr>
        <w:rFonts w:hint="default"/>
      </w:rPr>
    </w:lvl>
  </w:abstractNum>
  <w:abstractNum w:abstractNumId="2">
    <w:nsid w:val="0C041923"/>
    <w:multiLevelType w:val="hybridMultilevel"/>
    <w:tmpl w:val="0E4E0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E7731"/>
    <w:multiLevelType w:val="hybridMultilevel"/>
    <w:tmpl w:val="AFEA441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A3AE6"/>
    <w:multiLevelType w:val="multilevel"/>
    <w:tmpl w:val="BAB67B9C"/>
    <w:lvl w:ilvl="0">
      <w:start w:val="1"/>
      <w:numFmt w:val="decimal"/>
      <w:lvlText w:val="[P%1]"/>
      <w:lvlJc w:val="left"/>
      <w:pPr>
        <w:tabs>
          <w:tab w:val="num" w:pos="1077"/>
        </w:tabs>
        <w:ind w:left="357" w:firstLine="0"/>
      </w:pPr>
      <w:rPr>
        <w:rFonts w:hint="default"/>
      </w:rPr>
    </w:lvl>
    <w:lvl w:ilvl="1">
      <w:start w:val="1"/>
      <w:numFmt w:val="decimal"/>
      <w:lvlText w:val="[P %1.%2]"/>
      <w:lvlJc w:val="left"/>
      <w:pPr>
        <w:tabs>
          <w:tab w:val="num" w:pos="1571"/>
        </w:tabs>
        <w:ind w:left="357" w:firstLine="494"/>
      </w:pPr>
      <w:rPr>
        <w:rFonts w:hint="default"/>
      </w:rPr>
    </w:lvl>
    <w:lvl w:ilvl="2">
      <w:start w:val="1"/>
      <w:numFmt w:val="decimal"/>
      <w:lvlText w:val="[P %1.%2.%3]"/>
      <w:lvlJc w:val="left"/>
      <w:pPr>
        <w:tabs>
          <w:tab w:val="num" w:pos="2138"/>
        </w:tabs>
        <w:ind w:left="357" w:firstLine="1061"/>
      </w:pPr>
      <w:rPr>
        <w:rFonts w:hint="default"/>
      </w:rPr>
    </w:lvl>
    <w:lvl w:ilvl="3">
      <w:start w:val="1"/>
      <w:numFmt w:val="decimal"/>
      <w:lvlText w:val="[P %1.%2.%3.%4]"/>
      <w:lvlJc w:val="left"/>
      <w:pPr>
        <w:tabs>
          <w:tab w:val="num" w:pos="3065"/>
        </w:tabs>
        <w:ind w:left="357" w:firstLine="1628"/>
      </w:pPr>
      <w:rPr>
        <w:rFonts w:hint="default"/>
      </w:rPr>
    </w:lvl>
    <w:lvl w:ilvl="4">
      <w:start w:val="1"/>
      <w:numFmt w:val="decimal"/>
      <w:lvlText w:val="[P %1.%2.%3.%4.%5]"/>
      <w:lvlJc w:val="left"/>
      <w:pPr>
        <w:tabs>
          <w:tab w:val="num" w:pos="3632"/>
        </w:tabs>
        <w:ind w:left="357" w:firstLine="21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"/>
        </w:tabs>
        <w:ind w:left="3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7"/>
        </w:tabs>
        <w:ind w:left="3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7"/>
        </w:tabs>
        <w:ind w:left="3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7"/>
        </w:tabs>
        <w:ind w:left="357" w:firstLine="0"/>
      </w:pPr>
      <w:rPr>
        <w:rFonts w:hint="default"/>
      </w:rPr>
    </w:lvl>
  </w:abstractNum>
  <w:abstractNum w:abstractNumId="5">
    <w:nsid w:val="18E4188F"/>
    <w:multiLevelType w:val="hybridMultilevel"/>
    <w:tmpl w:val="B3FC6F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E15E1C"/>
    <w:multiLevelType w:val="hybridMultilevel"/>
    <w:tmpl w:val="468CE5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B4AFF"/>
    <w:multiLevelType w:val="hybridMultilevel"/>
    <w:tmpl w:val="8730E2B6"/>
    <w:lvl w:ilvl="0" w:tplc="A54A7B5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363259E3"/>
    <w:multiLevelType w:val="hybridMultilevel"/>
    <w:tmpl w:val="5FBC0C6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135029"/>
    <w:multiLevelType w:val="hybridMultilevel"/>
    <w:tmpl w:val="0246740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895ED6"/>
    <w:multiLevelType w:val="hybridMultilevel"/>
    <w:tmpl w:val="3886C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174F5A"/>
    <w:multiLevelType w:val="hybridMultilevel"/>
    <w:tmpl w:val="D716E3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936E38"/>
    <w:multiLevelType w:val="hybridMultilevel"/>
    <w:tmpl w:val="319A2D6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B0296F"/>
    <w:multiLevelType w:val="hybridMultilevel"/>
    <w:tmpl w:val="72047B40"/>
    <w:lvl w:ilvl="0" w:tplc="55E80264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987E84"/>
    <w:multiLevelType w:val="hybridMultilevel"/>
    <w:tmpl w:val="A5E85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70520F"/>
    <w:multiLevelType w:val="hybridMultilevel"/>
    <w:tmpl w:val="3886C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893F3C"/>
    <w:multiLevelType w:val="hybridMultilevel"/>
    <w:tmpl w:val="3DECE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8A5E05"/>
    <w:multiLevelType w:val="hybridMultilevel"/>
    <w:tmpl w:val="3C748A2C"/>
    <w:lvl w:ilvl="0" w:tplc="2B1C4F3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916590B"/>
    <w:multiLevelType w:val="hybridMultilevel"/>
    <w:tmpl w:val="67F80F38"/>
    <w:lvl w:ilvl="0" w:tplc="AE94D19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BAB75E1"/>
    <w:multiLevelType w:val="hybridMultilevel"/>
    <w:tmpl w:val="1430B5BE"/>
    <w:lvl w:ilvl="0" w:tplc="2B1C4F3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D93A3A"/>
    <w:multiLevelType w:val="hybridMultilevel"/>
    <w:tmpl w:val="151E7736"/>
    <w:lvl w:ilvl="0" w:tplc="DFF8C3B6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D633523"/>
    <w:multiLevelType w:val="hybridMultilevel"/>
    <w:tmpl w:val="3886C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CD11A9"/>
    <w:multiLevelType w:val="hybridMultilevel"/>
    <w:tmpl w:val="857EBB90"/>
    <w:lvl w:ilvl="0" w:tplc="DFF8C3B6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90E71C4"/>
    <w:multiLevelType w:val="hybridMultilevel"/>
    <w:tmpl w:val="5D0605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B1347FB"/>
    <w:multiLevelType w:val="hybridMultilevel"/>
    <w:tmpl w:val="3886C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AC5FE9"/>
    <w:multiLevelType w:val="hybridMultilevel"/>
    <w:tmpl w:val="3886C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22"/>
  </w:num>
  <w:num w:numId="4">
    <w:abstractNumId w:val="20"/>
  </w:num>
  <w:num w:numId="5">
    <w:abstractNumId w:val="7"/>
  </w:num>
  <w:num w:numId="6">
    <w:abstractNumId w:val="1"/>
  </w:num>
  <w:num w:numId="7">
    <w:abstractNumId w:val="19"/>
  </w:num>
  <w:num w:numId="8">
    <w:abstractNumId w:val="17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4"/>
  </w:num>
  <w:num w:numId="14">
    <w:abstractNumId w:val="23"/>
  </w:num>
  <w:num w:numId="15">
    <w:abstractNumId w:val="11"/>
  </w:num>
  <w:num w:numId="16">
    <w:abstractNumId w:val="5"/>
  </w:num>
  <w:num w:numId="17">
    <w:abstractNumId w:val="21"/>
  </w:num>
  <w:num w:numId="18">
    <w:abstractNumId w:val="24"/>
  </w:num>
  <w:num w:numId="19">
    <w:abstractNumId w:val="10"/>
  </w:num>
  <w:num w:numId="20">
    <w:abstractNumId w:val="15"/>
  </w:num>
  <w:num w:numId="21">
    <w:abstractNumId w:val="25"/>
  </w:num>
  <w:num w:numId="22">
    <w:abstractNumId w:val="0"/>
  </w:num>
  <w:num w:numId="23">
    <w:abstractNumId w:val="0"/>
  </w:num>
  <w:num w:numId="24">
    <w:abstractNumId w:val="6"/>
  </w:num>
  <w:num w:numId="25">
    <w:abstractNumId w:val="2"/>
  </w:num>
  <w:num w:numId="26">
    <w:abstractNumId w:val="16"/>
  </w:num>
  <w:num w:numId="27">
    <w:abstractNumId w:val="13"/>
  </w:num>
  <w:num w:numId="28">
    <w:abstractNumId w:val="9"/>
  </w:num>
  <w:num w:numId="29">
    <w:abstractNumId w:val="12"/>
  </w:num>
  <w:num w:numId="30">
    <w:abstractNumId w:val="3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103"/>
    <w:rsid w:val="0000264D"/>
    <w:rsid w:val="000034DD"/>
    <w:rsid w:val="00006704"/>
    <w:rsid w:val="000123D9"/>
    <w:rsid w:val="00015CCA"/>
    <w:rsid w:val="00023A41"/>
    <w:rsid w:val="000403F5"/>
    <w:rsid w:val="0005200A"/>
    <w:rsid w:val="00054052"/>
    <w:rsid w:val="0005472E"/>
    <w:rsid w:val="00065198"/>
    <w:rsid w:val="00065250"/>
    <w:rsid w:val="00065FCB"/>
    <w:rsid w:val="00071D94"/>
    <w:rsid w:val="00080909"/>
    <w:rsid w:val="00083218"/>
    <w:rsid w:val="00096FA9"/>
    <w:rsid w:val="0009772A"/>
    <w:rsid w:val="000A3E1D"/>
    <w:rsid w:val="000B6399"/>
    <w:rsid w:val="000C52EF"/>
    <w:rsid w:val="000D1C04"/>
    <w:rsid w:val="000D2E62"/>
    <w:rsid w:val="000F5B30"/>
    <w:rsid w:val="001074E7"/>
    <w:rsid w:val="001127F9"/>
    <w:rsid w:val="00117937"/>
    <w:rsid w:val="00122624"/>
    <w:rsid w:val="001353E9"/>
    <w:rsid w:val="00136554"/>
    <w:rsid w:val="0014499B"/>
    <w:rsid w:val="00156471"/>
    <w:rsid w:val="00164B19"/>
    <w:rsid w:val="0016617E"/>
    <w:rsid w:val="001666C2"/>
    <w:rsid w:val="00182A7E"/>
    <w:rsid w:val="001848D8"/>
    <w:rsid w:val="001906B4"/>
    <w:rsid w:val="00191271"/>
    <w:rsid w:val="001A263B"/>
    <w:rsid w:val="001A65F1"/>
    <w:rsid w:val="001B0F8C"/>
    <w:rsid w:val="001B10D3"/>
    <w:rsid w:val="001B351E"/>
    <w:rsid w:val="001B6BEC"/>
    <w:rsid w:val="001C20E4"/>
    <w:rsid w:val="001C2BD8"/>
    <w:rsid w:val="001E0239"/>
    <w:rsid w:val="001F7536"/>
    <w:rsid w:val="002020B6"/>
    <w:rsid w:val="002037B5"/>
    <w:rsid w:val="00204A74"/>
    <w:rsid w:val="00207C89"/>
    <w:rsid w:val="00215F32"/>
    <w:rsid w:val="002205AA"/>
    <w:rsid w:val="002215DA"/>
    <w:rsid w:val="00227836"/>
    <w:rsid w:val="00236334"/>
    <w:rsid w:val="00242EC4"/>
    <w:rsid w:val="00247E14"/>
    <w:rsid w:val="00263742"/>
    <w:rsid w:val="002638EA"/>
    <w:rsid w:val="00267908"/>
    <w:rsid w:val="00270BB7"/>
    <w:rsid w:val="0027265D"/>
    <w:rsid w:val="00277085"/>
    <w:rsid w:val="002911A7"/>
    <w:rsid w:val="00292C71"/>
    <w:rsid w:val="00296FDD"/>
    <w:rsid w:val="002A4C75"/>
    <w:rsid w:val="002A7779"/>
    <w:rsid w:val="002B2450"/>
    <w:rsid w:val="002C060A"/>
    <w:rsid w:val="002C3FCA"/>
    <w:rsid w:val="002C6650"/>
    <w:rsid w:val="002D4DCC"/>
    <w:rsid w:val="002D51DB"/>
    <w:rsid w:val="002E611D"/>
    <w:rsid w:val="003055FF"/>
    <w:rsid w:val="00323755"/>
    <w:rsid w:val="00334BDB"/>
    <w:rsid w:val="003363F8"/>
    <w:rsid w:val="003439DB"/>
    <w:rsid w:val="003473DA"/>
    <w:rsid w:val="00350151"/>
    <w:rsid w:val="00361936"/>
    <w:rsid w:val="00366FD8"/>
    <w:rsid w:val="00397138"/>
    <w:rsid w:val="003A7B7C"/>
    <w:rsid w:val="003C4133"/>
    <w:rsid w:val="003C4C06"/>
    <w:rsid w:val="003C53F5"/>
    <w:rsid w:val="003D2BF9"/>
    <w:rsid w:val="003D47C3"/>
    <w:rsid w:val="003E4A65"/>
    <w:rsid w:val="003E7794"/>
    <w:rsid w:val="003F205B"/>
    <w:rsid w:val="003F4BCD"/>
    <w:rsid w:val="00402BE8"/>
    <w:rsid w:val="00406D60"/>
    <w:rsid w:val="0040700B"/>
    <w:rsid w:val="00417205"/>
    <w:rsid w:val="00431AE0"/>
    <w:rsid w:val="00441021"/>
    <w:rsid w:val="00450BD4"/>
    <w:rsid w:val="00455E47"/>
    <w:rsid w:val="00455EDA"/>
    <w:rsid w:val="00456D8C"/>
    <w:rsid w:val="00466603"/>
    <w:rsid w:val="00475C3B"/>
    <w:rsid w:val="004843D1"/>
    <w:rsid w:val="00484F4F"/>
    <w:rsid w:val="00487DCC"/>
    <w:rsid w:val="004A0D1D"/>
    <w:rsid w:val="004A7733"/>
    <w:rsid w:val="004C1543"/>
    <w:rsid w:val="004C1830"/>
    <w:rsid w:val="004C524B"/>
    <w:rsid w:val="004E3C54"/>
    <w:rsid w:val="004E3C7C"/>
    <w:rsid w:val="004E4D0D"/>
    <w:rsid w:val="004F7EB5"/>
    <w:rsid w:val="005200E6"/>
    <w:rsid w:val="00520656"/>
    <w:rsid w:val="00531208"/>
    <w:rsid w:val="0054127D"/>
    <w:rsid w:val="005463F5"/>
    <w:rsid w:val="00546FAC"/>
    <w:rsid w:val="00563805"/>
    <w:rsid w:val="005660B5"/>
    <w:rsid w:val="00571D11"/>
    <w:rsid w:val="0057683D"/>
    <w:rsid w:val="00577580"/>
    <w:rsid w:val="00577FF8"/>
    <w:rsid w:val="0058073D"/>
    <w:rsid w:val="00585C98"/>
    <w:rsid w:val="005A2FC7"/>
    <w:rsid w:val="005A5255"/>
    <w:rsid w:val="005C0CC2"/>
    <w:rsid w:val="005C3096"/>
    <w:rsid w:val="005C6FA3"/>
    <w:rsid w:val="005D03E2"/>
    <w:rsid w:val="005E3067"/>
    <w:rsid w:val="005F1747"/>
    <w:rsid w:val="005F2FDD"/>
    <w:rsid w:val="005F6682"/>
    <w:rsid w:val="0060583F"/>
    <w:rsid w:val="0061336F"/>
    <w:rsid w:val="006353F1"/>
    <w:rsid w:val="0063615D"/>
    <w:rsid w:val="00641FC7"/>
    <w:rsid w:val="00650BB6"/>
    <w:rsid w:val="0065177F"/>
    <w:rsid w:val="00662E06"/>
    <w:rsid w:val="006776B7"/>
    <w:rsid w:val="00684E9C"/>
    <w:rsid w:val="00686458"/>
    <w:rsid w:val="00687304"/>
    <w:rsid w:val="00692EDC"/>
    <w:rsid w:val="006944C1"/>
    <w:rsid w:val="00695163"/>
    <w:rsid w:val="0069757F"/>
    <w:rsid w:val="006A0450"/>
    <w:rsid w:val="006A17DF"/>
    <w:rsid w:val="006A7500"/>
    <w:rsid w:val="006B60FC"/>
    <w:rsid w:val="006B7632"/>
    <w:rsid w:val="006E1856"/>
    <w:rsid w:val="006F1E77"/>
    <w:rsid w:val="00701B08"/>
    <w:rsid w:val="00710BD0"/>
    <w:rsid w:val="007144A9"/>
    <w:rsid w:val="007159B8"/>
    <w:rsid w:val="00715CF2"/>
    <w:rsid w:val="00717291"/>
    <w:rsid w:val="007178A7"/>
    <w:rsid w:val="0072622B"/>
    <w:rsid w:val="00726519"/>
    <w:rsid w:val="00727362"/>
    <w:rsid w:val="007309D5"/>
    <w:rsid w:val="00734382"/>
    <w:rsid w:val="00742133"/>
    <w:rsid w:val="00750129"/>
    <w:rsid w:val="0075335A"/>
    <w:rsid w:val="00754B7A"/>
    <w:rsid w:val="00764AF9"/>
    <w:rsid w:val="00772005"/>
    <w:rsid w:val="007724EA"/>
    <w:rsid w:val="007757E7"/>
    <w:rsid w:val="007B059E"/>
    <w:rsid w:val="007B2103"/>
    <w:rsid w:val="007B40DE"/>
    <w:rsid w:val="007B41B3"/>
    <w:rsid w:val="007B623C"/>
    <w:rsid w:val="007C11CE"/>
    <w:rsid w:val="007C1738"/>
    <w:rsid w:val="007C36BD"/>
    <w:rsid w:val="007C3D5E"/>
    <w:rsid w:val="007C7967"/>
    <w:rsid w:val="007D011B"/>
    <w:rsid w:val="007D17F8"/>
    <w:rsid w:val="007E00CC"/>
    <w:rsid w:val="007E4611"/>
    <w:rsid w:val="007E653B"/>
    <w:rsid w:val="007E71FD"/>
    <w:rsid w:val="007F3977"/>
    <w:rsid w:val="00802D0E"/>
    <w:rsid w:val="0081202D"/>
    <w:rsid w:val="00832D63"/>
    <w:rsid w:val="00841B2E"/>
    <w:rsid w:val="0084496C"/>
    <w:rsid w:val="008570AF"/>
    <w:rsid w:val="00857AC6"/>
    <w:rsid w:val="00861906"/>
    <w:rsid w:val="008626F6"/>
    <w:rsid w:val="00867114"/>
    <w:rsid w:val="008742A4"/>
    <w:rsid w:val="0087451A"/>
    <w:rsid w:val="008932A2"/>
    <w:rsid w:val="00893A9D"/>
    <w:rsid w:val="008A0F04"/>
    <w:rsid w:val="008A7EFA"/>
    <w:rsid w:val="008B1A96"/>
    <w:rsid w:val="008B7297"/>
    <w:rsid w:val="008C26DE"/>
    <w:rsid w:val="008C490E"/>
    <w:rsid w:val="008C5ADF"/>
    <w:rsid w:val="008C73DA"/>
    <w:rsid w:val="008D107F"/>
    <w:rsid w:val="008D27A4"/>
    <w:rsid w:val="008D2AC0"/>
    <w:rsid w:val="008E1069"/>
    <w:rsid w:val="008E1BC8"/>
    <w:rsid w:val="008E2E39"/>
    <w:rsid w:val="008F146C"/>
    <w:rsid w:val="008F1693"/>
    <w:rsid w:val="008F52C5"/>
    <w:rsid w:val="009005CB"/>
    <w:rsid w:val="009063CE"/>
    <w:rsid w:val="00906B05"/>
    <w:rsid w:val="00913F60"/>
    <w:rsid w:val="00925390"/>
    <w:rsid w:val="00927462"/>
    <w:rsid w:val="00930126"/>
    <w:rsid w:val="00937452"/>
    <w:rsid w:val="00954FFD"/>
    <w:rsid w:val="00955034"/>
    <w:rsid w:val="00962845"/>
    <w:rsid w:val="00963581"/>
    <w:rsid w:val="0096790D"/>
    <w:rsid w:val="00971022"/>
    <w:rsid w:val="00973063"/>
    <w:rsid w:val="00980028"/>
    <w:rsid w:val="009830F3"/>
    <w:rsid w:val="009910A4"/>
    <w:rsid w:val="00993C59"/>
    <w:rsid w:val="0099645F"/>
    <w:rsid w:val="009A365D"/>
    <w:rsid w:val="009A7562"/>
    <w:rsid w:val="009B4CDE"/>
    <w:rsid w:val="009B66F6"/>
    <w:rsid w:val="009E40DF"/>
    <w:rsid w:val="009E7ED8"/>
    <w:rsid w:val="00A00E26"/>
    <w:rsid w:val="00A02623"/>
    <w:rsid w:val="00A07B64"/>
    <w:rsid w:val="00A10578"/>
    <w:rsid w:val="00A10F57"/>
    <w:rsid w:val="00A1168A"/>
    <w:rsid w:val="00A11721"/>
    <w:rsid w:val="00A171E6"/>
    <w:rsid w:val="00A35238"/>
    <w:rsid w:val="00A534DC"/>
    <w:rsid w:val="00A544CF"/>
    <w:rsid w:val="00A56221"/>
    <w:rsid w:val="00A56632"/>
    <w:rsid w:val="00A575AD"/>
    <w:rsid w:val="00A63BCE"/>
    <w:rsid w:val="00A844F7"/>
    <w:rsid w:val="00A90613"/>
    <w:rsid w:val="00A909A9"/>
    <w:rsid w:val="00AA1313"/>
    <w:rsid w:val="00AA7282"/>
    <w:rsid w:val="00AB253F"/>
    <w:rsid w:val="00AB29DD"/>
    <w:rsid w:val="00AB571D"/>
    <w:rsid w:val="00AC2213"/>
    <w:rsid w:val="00AE7999"/>
    <w:rsid w:val="00AF7517"/>
    <w:rsid w:val="00B0730B"/>
    <w:rsid w:val="00B1792A"/>
    <w:rsid w:val="00B27E44"/>
    <w:rsid w:val="00B35AEB"/>
    <w:rsid w:val="00B35C5C"/>
    <w:rsid w:val="00B363D9"/>
    <w:rsid w:val="00B3645A"/>
    <w:rsid w:val="00B426A4"/>
    <w:rsid w:val="00B551C9"/>
    <w:rsid w:val="00B6594A"/>
    <w:rsid w:val="00B73391"/>
    <w:rsid w:val="00B76016"/>
    <w:rsid w:val="00B94347"/>
    <w:rsid w:val="00B949E1"/>
    <w:rsid w:val="00B95AD6"/>
    <w:rsid w:val="00B97E48"/>
    <w:rsid w:val="00BB019D"/>
    <w:rsid w:val="00BB1F9E"/>
    <w:rsid w:val="00BB2FC3"/>
    <w:rsid w:val="00BB43AB"/>
    <w:rsid w:val="00BB5960"/>
    <w:rsid w:val="00BC0EB7"/>
    <w:rsid w:val="00BC5E10"/>
    <w:rsid w:val="00BD091B"/>
    <w:rsid w:val="00BD2DA4"/>
    <w:rsid w:val="00BD315A"/>
    <w:rsid w:val="00BF3A00"/>
    <w:rsid w:val="00BF7D7D"/>
    <w:rsid w:val="00C0115A"/>
    <w:rsid w:val="00C02511"/>
    <w:rsid w:val="00C06876"/>
    <w:rsid w:val="00C06CD9"/>
    <w:rsid w:val="00C07783"/>
    <w:rsid w:val="00C14703"/>
    <w:rsid w:val="00C148AC"/>
    <w:rsid w:val="00C202B2"/>
    <w:rsid w:val="00C25EE9"/>
    <w:rsid w:val="00C27287"/>
    <w:rsid w:val="00C301D5"/>
    <w:rsid w:val="00C324F3"/>
    <w:rsid w:val="00C340B0"/>
    <w:rsid w:val="00C35168"/>
    <w:rsid w:val="00C54601"/>
    <w:rsid w:val="00C54C3E"/>
    <w:rsid w:val="00C54FC2"/>
    <w:rsid w:val="00C76B42"/>
    <w:rsid w:val="00C80CE3"/>
    <w:rsid w:val="00C87F37"/>
    <w:rsid w:val="00C9249C"/>
    <w:rsid w:val="00C934F1"/>
    <w:rsid w:val="00CA20BC"/>
    <w:rsid w:val="00CA2A70"/>
    <w:rsid w:val="00CB0BE9"/>
    <w:rsid w:val="00CB3A1D"/>
    <w:rsid w:val="00CB52A8"/>
    <w:rsid w:val="00CC4D40"/>
    <w:rsid w:val="00CD1504"/>
    <w:rsid w:val="00CD3956"/>
    <w:rsid w:val="00CE14AE"/>
    <w:rsid w:val="00CE7C5A"/>
    <w:rsid w:val="00CF1694"/>
    <w:rsid w:val="00CF55BD"/>
    <w:rsid w:val="00D0486C"/>
    <w:rsid w:val="00D13240"/>
    <w:rsid w:val="00D13F08"/>
    <w:rsid w:val="00D14ADC"/>
    <w:rsid w:val="00D3707B"/>
    <w:rsid w:val="00D441FA"/>
    <w:rsid w:val="00D476B3"/>
    <w:rsid w:val="00D479E8"/>
    <w:rsid w:val="00D5303C"/>
    <w:rsid w:val="00D5737E"/>
    <w:rsid w:val="00D60AD5"/>
    <w:rsid w:val="00D61151"/>
    <w:rsid w:val="00D7690B"/>
    <w:rsid w:val="00D810D8"/>
    <w:rsid w:val="00D838E1"/>
    <w:rsid w:val="00D86E05"/>
    <w:rsid w:val="00DA31F6"/>
    <w:rsid w:val="00DA55CD"/>
    <w:rsid w:val="00DA6714"/>
    <w:rsid w:val="00DC3F44"/>
    <w:rsid w:val="00DC60E6"/>
    <w:rsid w:val="00DC63E0"/>
    <w:rsid w:val="00DD179A"/>
    <w:rsid w:val="00DE330B"/>
    <w:rsid w:val="00DE4A68"/>
    <w:rsid w:val="00DE680D"/>
    <w:rsid w:val="00DE6EA5"/>
    <w:rsid w:val="00DF5CFB"/>
    <w:rsid w:val="00E063E1"/>
    <w:rsid w:val="00E06BF1"/>
    <w:rsid w:val="00E06FCF"/>
    <w:rsid w:val="00E0793A"/>
    <w:rsid w:val="00E10535"/>
    <w:rsid w:val="00E12231"/>
    <w:rsid w:val="00E12F74"/>
    <w:rsid w:val="00E13410"/>
    <w:rsid w:val="00E14D8D"/>
    <w:rsid w:val="00E14F17"/>
    <w:rsid w:val="00E16430"/>
    <w:rsid w:val="00E2234B"/>
    <w:rsid w:val="00E24F43"/>
    <w:rsid w:val="00E31172"/>
    <w:rsid w:val="00E3162D"/>
    <w:rsid w:val="00E35110"/>
    <w:rsid w:val="00E50E39"/>
    <w:rsid w:val="00E552D9"/>
    <w:rsid w:val="00E7593D"/>
    <w:rsid w:val="00E84CBA"/>
    <w:rsid w:val="00E85C4C"/>
    <w:rsid w:val="00EA0276"/>
    <w:rsid w:val="00EA5B1A"/>
    <w:rsid w:val="00EA670F"/>
    <w:rsid w:val="00EC5789"/>
    <w:rsid w:val="00ED0CDB"/>
    <w:rsid w:val="00ED3835"/>
    <w:rsid w:val="00EF1743"/>
    <w:rsid w:val="00EF2D80"/>
    <w:rsid w:val="00EF7EC4"/>
    <w:rsid w:val="00F020FD"/>
    <w:rsid w:val="00F0213D"/>
    <w:rsid w:val="00F253F1"/>
    <w:rsid w:val="00F33C82"/>
    <w:rsid w:val="00F43F60"/>
    <w:rsid w:val="00F54D53"/>
    <w:rsid w:val="00F6308C"/>
    <w:rsid w:val="00F63872"/>
    <w:rsid w:val="00F63B6A"/>
    <w:rsid w:val="00F65B8C"/>
    <w:rsid w:val="00F662E4"/>
    <w:rsid w:val="00F670B7"/>
    <w:rsid w:val="00F70A5D"/>
    <w:rsid w:val="00F720D2"/>
    <w:rsid w:val="00F748B3"/>
    <w:rsid w:val="00F8177F"/>
    <w:rsid w:val="00F879DC"/>
    <w:rsid w:val="00FB0F63"/>
    <w:rsid w:val="00FB336E"/>
    <w:rsid w:val="00FC0A91"/>
    <w:rsid w:val="00FC22D8"/>
    <w:rsid w:val="00FC6F91"/>
    <w:rsid w:val="00FD084B"/>
    <w:rsid w:val="00FD14BE"/>
    <w:rsid w:val="00FE6375"/>
    <w:rsid w:val="00FF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7281E4B-C027-4B1E-8188-0E7250AB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6B7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autoRedefine/>
    <w:qFormat/>
    <w:rsid w:val="002D4DCC"/>
    <w:pPr>
      <w:keepNext/>
      <w:numPr>
        <w:numId w:val="1"/>
      </w:numPr>
      <w:spacing w:before="36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autoRedefine/>
    <w:qFormat/>
    <w:rsid w:val="002D4DCC"/>
    <w:pPr>
      <w:numPr>
        <w:ilvl w:val="1"/>
      </w:numPr>
      <w:spacing w:before="240"/>
      <w:outlineLvl w:val="1"/>
    </w:pPr>
    <w:rPr>
      <w:sz w:val="20"/>
    </w:rPr>
  </w:style>
  <w:style w:type="paragraph" w:styleId="Heading3">
    <w:name w:val="heading 3"/>
    <w:basedOn w:val="Heading1"/>
    <w:next w:val="BodyText"/>
    <w:autoRedefine/>
    <w:qFormat/>
    <w:rsid w:val="002D4DCC"/>
    <w:pPr>
      <w:numPr>
        <w:ilvl w:val="2"/>
      </w:numPr>
      <w:spacing w:before="24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93A9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93A9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93A9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93A9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93A9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93A9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893A9D"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uiPriority w:val="39"/>
    <w:rsid w:val="00893A9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893A9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893A9D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rsid w:val="00893A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3A9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3A9D"/>
  </w:style>
  <w:style w:type="paragraph" w:styleId="BodyText">
    <w:name w:val="Body Text"/>
    <w:basedOn w:val="Normal"/>
    <w:rsid w:val="00893A9D"/>
    <w:pPr>
      <w:keepLines/>
      <w:spacing w:after="120"/>
      <w:ind w:left="720"/>
    </w:pPr>
    <w:rPr>
      <w:rFonts w:ascii="Arial" w:hAnsi="Arial"/>
    </w:rPr>
  </w:style>
  <w:style w:type="paragraph" w:customStyle="1" w:styleId="InfoBlue">
    <w:name w:val="InfoBlue"/>
    <w:basedOn w:val="Normal"/>
    <w:next w:val="BodyText"/>
    <w:autoRedefine/>
    <w:rsid w:val="00893A9D"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DefaultParagraphFont"/>
    <w:uiPriority w:val="99"/>
    <w:rsid w:val="00893A9D"/>
    <w:rPr>
      <w:color w:val="0000FF"/>
      <w:u w:val="single"/>
    </w:rPr>
  </w:style>
  <w:style w:type="paragraph" w:styleId="CommentText">
    <w:name w:val="annotation text"/>
    <w:basedOn w:val="Normal"/>
    <w:semiHidden/>
    <w:rsid w:val="00893A9D"/>
  </w:style>
  <w:style w:type="paragraph" w:customStyle="1" w:styleId="infoblue0">
    <w:name w:val="infoblue"/>
    <w:basedOn w:val="Normal"/>
    <w:rsid w:val="00893A9D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Emphasis">
    <w:name w:val="Emphasis"/>
    <w:basedOn w:val="DefaultParagraphFont"/>
    <w:qFormat/>
    <w:rsid w:val="00893A9D"/>
    <w:rPr>
      <w:i/>
      <w:iCs/>
    </w:rPr>
  </w:style>
  <w:style w:type="paragraph" w:customStyle="1" w:styleId="NumeracaoPassos">
    <w:name w:val="NumeracaoPassos"/>
    <w:basedOn w:val="Normal"/>
    <w:rsid w:val="00893A9D"/>
    <w:pPr>
      <w:numPr>
        <w:numId w:val="6"/>
      </w:numPr>
    </w:pPr>
    <w:rPr>
      <w:lang w:eastAsia="pt-BR"/>
    </w:rPr>
  </w:style>
  <w:style w:type="table" w:styleId="TableGrid">
    <w:name w:val="Table Grid"/>
    <w:basedOn w:val="TableNormal"/>
    <w:rsid w:val="00D13240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ersao">
    <w:name w:val="versao"/>
    <w:basedOn w:val="Normal"/>
    <w:rsid w:val="008C5ADF"/>
    <w:pPr>
      <w:widowControl/>
      <w:spacing w:line="240" w:lineRule="auto"/>
      <w:jc w:val="right"/>
    </w:pPr>
    <w:rPr>
      <w:rFonts w:ascii="Arial" w:hAnsi="Arial"/>
      <w:b/>
      <w:sz w:val="28"/>
      <w:lang w:eastAsia="pt-BR"/>
    </w:rPr>
  </w:style>
  <w:style w:type="character" w:styleId="FollowedHyperlink">
    <w:name w:val="FollowedHyperlink"/>
    <w:basedOn w:val="DefaultParagraphFont"/>
    <w:rsid w:val="002911A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120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074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74E7"/>
    <w:rPr>
      <w:rFonts w:ascii="Tahoma" w:hAnsi="Tahoma" w:cs="Tahom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F662E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gi">
    <w:name w:val="gi"/>
    <w:basedOn w:val="DefaultParagraphFont"/>
    <w:rsid w:val="00AF7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26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47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4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7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896458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italoleli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joaoneto20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utroll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RI~1\AppData\Local\Temp\Tmpl_RS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BFA92-44E9-462C-91BA-E01A8F706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Tmpl_RST</Template>
  <TotalTime>4581</TotalTime>
  <Pages>1</Pages>
  <Words>1173</Words>
  <Characters>6339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&lt;Nome do Projeto&gt;</vt:lpstr>
      <vt:lpstr>&lt;Nome do Projeto&gt;</vt:lpstr>
    </vt:vector>
  </TitlesOfParts>
  <Company>Home</Company>
  <LinksUpToDate>false</LinksUpToDate>
  <CharactersWithSpaces>7498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Joao Ricardo</dc:creator>
  <cp:lastModifiedBy>italolap</cp:lastModifiedBy>
  <cp:revision>102</cp:revision>
  <cp:lastPrinted>2011-08-10T13:39:00Z</cp:lastPrinted>
  <dcterms:created xsi:type="dcterms:W3CDTF">2012-08-22T01:43:00Z</dcterms:created>
  <dcterms:modified xsi:type="dcterms:W3CDTF">2012-08-29T19:28:00Z</dcterms:modified>
</cp:coreProperties>
</file>